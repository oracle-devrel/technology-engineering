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0DDB" w14:textId="25DE28C3" w:rsidR="00E818C4" w:rsidRPr="00D413E7" w:rsidRDefault="007677AA" w:rsidP="0007256C">
      <w:pPr>
        <w:pStyle w:val="Heading1"/>
        <w:rPr>
          <w:lang w:val="en-US"/>
        </w:rPr>
      </w:pPr>
      <w:r>
        <w:rPr>
          <w:lang w:val="en-US"/>
        </w:rPr>
        <w:t>Questionnaire for Customers</w:t>
      </w:r>
      <w:r w:rsidR="007C2AB4" w:rsidRPr="00D413E7">
        <w:rPr>
          <w:lang w:val="en-US"/>
        </w:rPr>
        <w:t xml:space="preserve">: </w:t>
      </w:r>
      <w:r>
        <w:rPr>
          <w:lang w:val="en-US"/>
        </w:rPr>
        <w:br/>
      </w:r>
      <w:r w:rsidR="007C2AB4" w:rsidRPr="00D413E7">
        <w:rPr>
          <w:lang w:val="en-US"/>
        </w:rPr>
        <w:t xml:space="preserve">Before Migration from OBIEE/OAS to </w:t>
      </w:r>
      <w:r w:rsidR="00D413E7" w:rsidRPr="00D413E7">
        <w:rPr>
          <w:lang w:val="en-US"/>
        </w:rPr>
        <w:t>Oracle Analytics Cloud</w:t>
      </w:r>
    </w:p>
    <w:p w14:paraId="3003644F" w14:textId="6E8176A8" w:rsidR="00D413E7" w:rsidRDefault="00D413E7" w:rsidP="00D413E7">
      <w:pPr>
        <w:pStyle w:val="Heading3"/>
        <w:rPr>
          <w:lang w:val="en-US"/>
        </w:rPr>
      </w:pPr>
      <w:r>
        <w:rPr>
          <w:lang w:val="en-US"/>
        </w:rPr>
        <w:t>Current Environment</w:t>
      </w:r>
    </w:p>
    <w:tbl>
      <w:tblPr>
        <w:tblStyle w:val="BasicTable06RedwoodSmall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D413E7" w14:paraId="6B29095A" w14:textId="77777777" w:rsidTr="00086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5AC7D30" w14:textId="035040E4" w:rsidR="00D413E7" w:rsidRDefault="00D413E7" w:rsidP="00D413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3245" w:type="dxa"/>
          </w:tcPr>
          <w:p w14:paraId="554B8E80" w14:textId="57166F00" w:rsidR="00D413E7" w:rsidRDefault="00D413E7" w:rsidP="00D413E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3246" w:type="dxa"/>
          </w:tcPr>
          <w:p w14:paraId="4EA6AC33" w14:textId="1DEB3D29" w:rsidR="00D413E7" w:rsidRDefault="00D413E7" w:rsidP="00D413E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from Customer</w:t>
            </w:r>
          </w:p>
        </w:tc>
      </w:tr>
      <w:tr w:rsidR="00D105F1" w14:paraId="4002D586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FEC7AF0" w14:textId="043077FA" w:rsidR="00D105F1" w:rsidRPr="000867B0" w:rsidRDefault="00D105F1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 xml:space="preserve">On which operating system is </w:t>
            </w:r>
            <w:r w:rsidR="00AB004A" w:rsidRPr="000867B0">
              <w:rPr>
                <w:b w:val="0"/>
                <w:bCs w:val="0"/>
                <w:lang w:val="en-US"/>
              </w:rPr>
              <w:t>OBIEE installed?</w:t>
            </w:r>
          </w:p>
        </w:tc>
        <w:tc>
          <w:tcPr>
            <w:tcW w:w="3245" w:type="dxa"/>
          </w:tcPr>
          <w:p w14:paraId="6DB0DEB8" w14:textId="77777777" w:rsidR="00D105F1" w:rsidRDefault="000867B0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or Windows?</w:t>
            </w:r>
          </w:p>
          <w:p w14:paraId="6E352665" w14:textId="02059567" w:rsidR="000867B0" w:rsidRDefault="000867B0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Please specify. </w:t>
            </w:r>
          </w:p>
        </w:tc>
        <w:tc>
          <w:tcPr>
            <w:tcW w:w="3246" w:type="dxa"/>
          </w:tcPr>
          <w:p w14:paraId="080EEF66" w14:textId="77777777" w:rsidR="00D105F1" w:rsidRDefault="00D105F1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13E7" w14:paraId="02C3EB02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77933F9B" w14:textId="77777777" w:rsidR="00D413E7" w:rsidRPr="000867B0" w:rsidRDefault="00D413E7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Which version of OBIEE / OAS currently is used?</w:t>
            </w:r>
          </w:p>
          <w:p w14:paraId="158DCB7E" w14:textId="6F4B4225" w:rsidR="00D105F1" w:rsidRPr="000867B0" w:rsidRDefault="00D105F1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Example: OBIEE 12.2.1.4.12</w:t>
            </w:r>
          </w:p>
        </w:tc>
        <w:tc>
          <w:tcPr>
            <w:tcW w:w="3245" w:type="dxa"/>
          </w:tcPr>
          <w:p w14:paraId="7BC46375" w14:textId="2B7050B9" w:rsidR="00D413E7" w:rsidRDefault="00D413E7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find the exact information please follow the steps in the document from support: </w:t>
            </w:r>
            <w:r>
              <w:rPr>
                <w:lang w:val="en-US"/>
              </w:rPr>
              <w:br/>
            </w:r>
            <w:r w:rsidRPr="00D413E7">
              <w:rPr>
                <w:lang w:val="en-US"/>
              </w:rPr>
              <w:t xml:space="preserve">OBIEE 11g|12c FAQ: How Can I Determine </w:t>
            </w:r>
            <w:proofErr w:type="gramStart"/>
            <w:r w:rsidRPr="00D413E7">
              <w:rPr>
                <w:lang w:val="en-US"/>
              </w:rPr>
              <w:t>The</w:t>
            </w:r>
            <w:proofErr w:type="gramEnd"/>
            <w:r w:rsidRPr="00D413E7">
              <w:rPr>
                <w:lang w:val="en-US"/>
              </w:rPr>
              <w:t xml:space="preserve"> OBIEE Version After Applying A Bundle Patch Or Critical Patch Update? (Doc ID 2289049.1)</w:t>
            </w:r>
          </w:p>
        </w:tc>
        <w:tc>
          <w:tcPr>
            <w:tcW w:w="3246" w:type="dxa"/>
          </w:tcPr>
          <w:p w14:paraId="382872AB" w14:textId="77777777" w:rsidR="00D413E7" w:rsidRDefault="00D413E7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B004A" w14:paraId="41F3D755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7C72719" w14:textId="703061F7" w:rsidR="00AB004A" w:rsidRPr="000867B0" w:rsidRDefault="00AB004A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Licensing: Named User or CPU based?</w:t>
            </w:r>
          </w:p>
        </w:tc>
        <w:tc>
          <w:tcPr>
            <w:tcW w:w="3245" w:type="dxa"/>
          </w:tcPr>
          <w:p w14:paraId="1B2DD178" w14:textId="77777777" w:rsidR="00AB004A" w:rsidRDefault="00581819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 of users</w:t>
            </w:r>
          </w:p>
          <w:p w14:paraId="0E33CAAB" w14:textId="2970199B" w:rsidR="00581819" w:rsidRDefault="00581819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 of CPUs /cores</w:t>
            </w:r>
          </w:p>
        </w:tc>
        <w:tc>
          <w:tcPr>
            <w:tcW w:w="3246" w:type="dxa"/>
          </w:tcPr>
          <w:p w14:paraId="73F2BAC4" w14:textId="77777777" w:rsidR="00AB004A" w:rsidRDefault="00AB004A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C22BC" w14:paraId="27639D22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0A6CFFF" w14:textId="77777777" w:rsidR="003C22BC" w:rsidRPr="000867B0" w:rsidRDefault="003C22BC" w:rsidP="007B2F95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How many OBIEE environments are in place?</w:t>
            </w:r>
          </w:p>
        </w:tc>
        <w:tc>
          <w:tcPr>
            <w:tcW w:w="3245" w:type="dxa"/>
          </w:tcPr>
          <w:p w14:paraId="4570D4DD" w14:textId="77777777" w:rsidR="00D115C0" w:rsidRDefault="003C22BC" w:rsidP="007B2F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E.g. </w:t>
            </w:r>
          </w:p>
          <w:p w14:paraId="4BFFA5AD" w14:textId="77777777" w:rsidR="00D115C0" w:rsidRDefault="003C22BC" w:rsidP="000867B0">
            <w:pPr>
              <w:pStyle w:val="Aufzhlu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Development</w:t>
            </w:r>
          </w:p>
          <w:p w14:paraId="5A6C9327" w14:textId="12563003" w:rsidR="00D115C0" w:rsidRDefault="003C22BC" w:rsidP="000867B0">
            <w:pPr>
              <w:pStyle w:val="Aufzhlu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</w:t>
            </w:r>
          </w:p>
          <w:p w14:paraId="1A86213C" w14:textId="3D0DEDE7" w:rsidR="003C22BC" w:rsidRDefault="003C22BC" w:rsidP="000867B0">
            <w:pPr>
              <w:pStyle w:val="Aufzhlu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3246" w:type="dxa"/>
          </w:tcPr>
          <w:p w14:paraId="26B5CC19" w14:textId="77777777" w:rsidR="003C22BC" w:rsidRDefault="003C22BC" w:rsidP="007B2F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B5F5F" w14:paraId="4F68A973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4FF61BF6" w14:textId="31AB13BB" w:rsidR="00CB5F5F" w:rsidRPr="000867B0" w:rsidRDefault="00CB5F5F" w:rsidP="007B2F95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If you´re using multiple environments – how is the process setup for lifecycle management?</w:t>
            </w:r>
          </w:p>
        </w:tc>
        <w:tc>
          <w:tcPr>
            <w:tcW w:w="3245" w:type="dxa"/>
          </w:tcPr>
          <w:p w14:paraId="2F9B7B45" w14:textId="77777777" w:rsidR="00CB5F5F" w:rsidRDefault="00CB5F5F" w:rsidP="007B2F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6" w:type="dxa"/>
          </w:tcPr>
          <w:p w14:paraId="7AD4C3CE" w14:textId="77777777" w:rsidR="00CB5F5F" w:rsidRDefault="00CB5F5F" w:rsidP="007B2F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B004A" w14:paraId="72E5801D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95DE91F" w14:textId="634372BB" w:rsidR="00AB004A" w:rsidRPr="000867B0" w:rsidRDefault="00AB004A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How many users are actively using OBIEE?</w:t>
            </w:r>
          </w:p>
        </w:tc>
        <w:tc>
          <w:tcPr>
            <w:tcW w:w="3245" w:type="dxa"/>
          </w:tcPr>
          <w:p w14:paraId="12C50562" w14:textId="155FEE7C" w:rsidR="00AB004A" w:rsidRDefault="00AB004A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 you give a rough estimation about the number of users?</w:t>
            </w:r>
          </w:p>
        </w:tc>
        <w:tc>
          <w:tcPr>
            <w:tcW w:w="3246" w:type="dxa"/>
          </w:tcPr>
          <w:p w14:paraId="2B6C4024" w14:textId="77777777" w:rsidR="00AB004A" w:rsidRDefault="00AB004A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5C0" w14:paraId="0CA2985D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26F3E76" w14:textId="0C50472E" w:rsidR="00D115C0" w:rsidRPr="000867B0" w:rsidRDefault="00D115C0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Can you estimate the number of users per “functionality”?</w:t>
            </w:r>
          </w:p>
        </w:tc>
        <w:tc>
          <w:tcPr>
            <w:tcW w:w="3245" w:type="dxa"/>
          </w:tcPr>
          <w:p w14:paraId="53325332" w14:textId="77777777" w:rsidR="00D115C0" w:rsidRDefault="004E742A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According to application roles: </w:t>
            </w:r>
          </w:p>
          <w:p w14:paraId="3DB5FC53" w14:textId="0EACE20A" w:rsidR="004E742A" w:rsidRDefault="004E742A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of </w:t>
            </w:r>
            <w:proofErr w:type="spellStart"/>
            <w:r>
              <w:t>BIService</w:t>
            </w:r>
            <w:proofErr w:type="spellEnd"/>
            <w:r>
              <w:t xml:space="preserve"> Administrator</w:t>
            </w:r>
          </w:p>
          <w:p w14:paraId="4387A999" w14:textId="77777777" w:rsidR="004E742A" w:rsidRDefault="004E742A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of </w:t>
            </w:r>
            <w:proofErr w:type="spellStart"/>
            <w:r>
              <w:t>BIContentAuthor</w:t>
            </w:r>
            <w:proofErr w:type="spellEnd"/>
          </w:p>
          <w:p w14:paraId="20BBEAD1" w14:textId="6A223765" w:rsidR="004E742A" w:rsidRDefault="004E742A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of </w:t>
            </w:r>
            <w:proofErr w:type="spellStart"/>
            <w:r>
              <w:t>BIConsumer</w:t>
            </w:r>
            <w:proofErr w:type="spellEnd"/>
          </w:p>
        </w:tc>
        <w:tc>
          <w:tcPr>
            <w:tcW w:w="3246" w:type="dxa"/>
          </w:tcPr>
          <w:p w14:paraId="642C255F" w14:textId="77777777" w:rsidR="00D115C0" w:rsidRDefault="00D115C0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C22BC" w14:paraId="0CDEACBD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7091F86" w14:textId="77777777" w:rsidR="003C22BC" w:rsidRPr="000867B0" w:rsidRDefault="003C22BC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 xml:space="preserve">Can you estimate the number of: </w:t>
            </w:r>
          </w:p>
          <w:p w14:paraId="4B588627" w14:textId="77777777" w:rsidR="003C22BC" w:rsidRPr="000867B0" w:rsidRDefault="003C22BC" w:rsidP="000867B0">
            <w:pPr>
              <w:pStyle w:val="Aufzhlung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>Dashboards</w:t>
            </w:r>
          </w:p>
          <w:p w14:paraId="432B80C8" w14:textId="77777777" w:rsidR="003C22BC" w:rsidRPr="000867B0" w:rsidRDefault="003C22BC" w:rsidP="000867B0">
            <w:pPr>
              <w:pStyle w:val="Aufzhlung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>Answers Requests</w:t>
            </w:r>
          </w:p>
          <w:p w14:paraId="618ADBB6" w14:textId="675CF938" w:rsidR="003C22BC" w:rsidRPr="000867B0" w:rsidRDefault="003C22BC" w:rsidP="000867B0">
            <w:pPr>
              <w:pStyle w:val="Aufzhlung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>BI Publisher Reports</w:t>
            </w:r>
          </w:p>
        </w:tc>
        <w:tc>
          <w:tcPr>
            <w:tcW w:w="3245" w:type="dxa"/>
          </w:tcPr>
          <w:p w14:paraId="271BC8A9" w14:textId="77777777" w:rsidR="003C22BC" w:rsidRDefault="003C22BC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6" w:type="dxa"/>
          </w:tcPr>
          <w:p w14:paraId="6FEDB250" w14:textId="77777777" w:rsidR="003C22BC" w:rsidRDefault="003C22BC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C22BC" w14:paraId="4AAA8CE1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7F2E58D" w14:textId="32255A79" w:rsidR="003C22BC" w:rsidRPr="000867B0" w:rsidRDefault="003C22BC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Are you using Scheduling and Email functionality?</w:t>
            </w:r>
          </w:p>
        </w:tc>
        <w:tc>
          <w:tcPr>
            <w:tcW w:w="3245" w:type="dxa"/>
          </w:tcPr>
          <w:p w14:paraId="0C5CF85D" w14:textId="078A104B" w:rsidR="003C22BC" w:rsidRDefault="003C22BC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for BI Publisher?</w:t>
            </w:r>
          </w:p>
        </w:tc>
        <w:tc>
          <w:tcPr>
            <w:tcW w:w="3246" w:type="dxa"/>
          </w:tcPr>
          <w:p w14:paraId="65B0CCB8" w14:textId="77777777" w:rsidR="003C22BC" w:rsidRDefault="003C22BC" w:rsidP="00D413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28E2" w14:paraId="3DDAC4AB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1D73CCC" w14:textId="2BED8902" w:rsidR="002D28E2" w:rsidRPr="000867B0" w:rsidRDefault="002D28E2" w:rsidP="00D413E7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 xml:space="preserve">Are you using </w:t>
            </w:r>
            <w:proofErr w:type="spellStart"/>
            <w:r w:rsidRPr="000867B0">
              <w:rPr>
                <w:b w:val="0"/>
                <w:bCs w:val="0"/>
                <w:lang w:val="en-US"/>
              </w:rPr>
              <w:t>WriteBack</w:t>
            </w:r>
            <w:proofErr w:type="spellEnd"/>
            <w:r w:rsidRPr="000867B0">
              <w:rPr>
                <w:b w:val="0"/>
                <w:bCs w:val="0"/>
                <w:lang w:val="en-US"/>
              </w:rPr>
              <w:t xml:space="preserve"> functionality?</w:t>
            </w:r>
          </w:p>
        </w:tc>
        <w:tc>
          <w:tcPr>
            <w:tcW w:w="3245" w:type="dxa"/>
          </w:tcPr>
          <w:p w14:paraId="59441BD9" w14:textId="77777777" w:rsidR="002D28E2" w:rsidRDefault="002D28E2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6" w:type="dxa"/>
          </w:tcPr>
          <w:p w14:paraId="24ED4773" w14:textId="77777777" w:rsidR="002D28E2" w:rsidRDefault="002D28E2" w:rsidP="00D413E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B1EBFC" w14:textId="569FC212" w:rsidR="00D413E7" w:rsidRDefault="003C22BC" w:rsidP="003C22BC">
      <w:pPr>
        <w:pStyle w:val="Heading3"/>
        <w:rPr>
          <w:lang w:val="en-US"/>
        </w:rPr>
      </w:pPr>
      <w:r>
        <w:rPr>
          <w:lang w:val="en-US"/>
        </w:rPr>
        <w:t>Specific information on Configuration and Setup</w:t>
      </w:r>
    </w:p>
    <w:tbl>
      <w:tblPr>
        <w:tblStyle w:val="50BasicTable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867B0" w14:paraId="30DE19AE" w14:textId="77777777" w:rsidTr="00086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39AD5B3" w14:textId="77777777" w:rsidR="000867B0" w:rsidRDefault="000867B0" w:rsidP="007B2F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3245" w:type="dxa"/>
          </w:tcPr>
          <w:p w14:paraId="06050B79" w14:textId="77777777" w:rsidR="000867B0" w:rsidRDefault="000867B0" w:rsidP="007B2F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3246" w:type="dxa"/>
          </w:tcPr>
          <w:p w14:paraId="0A95D376" w14:textId="77777777" w:rsidR="000867B0" w:rsidRDefault="000867B0" w:rsidP="007B2F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from Customer</w:t>
            </w:r>
          </w:p>
        </w:tc>
      </w:tr>
      <w:tr w:rsidR="003C22BC" w14:paraId="0F8C5DC0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75F80171" w14:textId="1F1E81BB" w:rsidR="003C22BC" w:rsidRPr="000867B0" w:rsidRDefault="003C22BC" w:rsidP="00C20673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Have any modifications been done in the configuration files?</w:t>
            </w:r>
          </w:p>
        </w:tc>
        <w:tc>
          <w:tcPr>
            <w:tcW w:w="3245" w:type="dxa"/>
          </w:tcPr>
          <w:p w14:paraId="27C2AFE3" w14:textId="70E8941F" w:rsidR="00C20673" w:rsidRPr="00D115C0" w:rsidRDefault="00C20673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15C0">
              <w:t>NQSConfig.INI</w:t>
            </w:r>
          </w:p>
          <w:p w14:paraId="1C25DA2A" w14:textId="77777777" w:rsidR="003C22BC" w:rsidRPr="00D115C0" w:rsidRDefault="00C20673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15C0">
              <w:t>instanceconfig.xml</w:t>
            </w:r>
          </w:p>
          <w:p w14:paraId="34493703" w14:textId="77777777" w:rsidR="00C20673" w:rsidRPr="00D115C0" w:rsidRDefault="00C20673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115C0">
              <w:t>xdo.cfg</w:t>
            </w:r>
            <w:proofErr w:type="spellEnd"/>
          </w:p>
          <w:p w14:paraId="465C461C" w14:textId="45E3F731" w:rsidR="00C20673" w:rsidRDefault="00D115C0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15C0">
              <w:t>others?</w:t>
            </w:r>
          </w:p>
        </w:tc>
        <w:tc>
          <w:tcPr>
            <w:tcW w:w="3246" w:type="dxa"/>
          </w:tcPr>
          <w:p w14:paraId="5CFA75F7" w14:textId="77777777" w:rsidR="003C22BC" w:rsidRDefault="003C22BC" w:rsidP="007B2F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5C0" w14:paraId="1CBF0052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78FC7A9" w14:textId="77777777" w:rsidR="00D115C0" w:rsidRPr="000867B0" w:rsidRDefault="00D115C0" w:rsidP="00C20673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Definition of users and roles:</w:t>
            </w:r>
          </w:p>
          <w:p w14:paraId="03D65F7A" w14:textId="4EB1F376" w:rsidR="00D115C0" w:rsidRPr="000867B0" w:rsidRDefault="00D115C0" w:rsidP="00C20673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 xml:space="preserve">Which is the source for users, </w:t>
            </w:r>
            <w:proofErr w:type="gramStart"/>
            <w:r w:rsidRPr="000867B0">
              <w:rPr>
                <w:b w:val="0"/>
                <w:bCs w:val="0"/>
                <w:lang w:val="en-US"/>
              </w:rPr>
              <w:t>groups</w:t>
            </w:r>
            <w:proofErr w:type="gramEnd"/>
            <w:r w:rsidRPr="000867B0">
              <w:rPr>
                <w:b w:val="0"/>
                <w:bCs w:val="0"/>
                <w:lang w:val="en-US"/>
              </w:rPr>
              <w:t xml:space="preserve"> and roles?</w:t>
            </w:r>
          </w:p>
        </w:tc>
        <w:tc>
          <w:tcPr>
            <w:tcW w:w="3245" w:type="dxa"/>
          </w:tcPr>
          <w:p w14:paraId="51F11145" w14:textId="77777777" w:rsidR="00D115C0" w:rsidRDefault="00D115C0" w:rsidP="000867B0">
            <w:pPr>
              <w:pStyle w:val="Aufzhlu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WebLogic authentication</w:t>
            </w:r>
          </w:p>
          <w:p w14:paraId="4C65165B" w14:textId="77777777" w:rsidR="00D115C0" w:rsidRDefault="00D115C0" w:rsidP="000867B0">
            <w:pPr>
              <w:pStyle w:val="Aufzhlu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MSAD</w:t>
            </w:r>
          </w:p>
          <w:p w14:paraId="52198A42" w14:textId="32C06D12" w:rsidR="00D115C0" w:rsidRPr="00D115C0" w:rsidRDefault="00D115C0" w:rsidP="000867B0">
            <w:pPr>
              <w:pStyle w:val="Aufzhlu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Others?</w:t>
            </w:r>
          </w:p>
        </w:tc>
        <w:tc>
          <w:tcPr>
            <w:tcW w:w="3246" w:type="dxa"/>
          </w:tcPr>
          <w:p w14:paraId="38D9F5FF" w14:textId="77777777" w:rsidR="00D115C0" w:rsidRDefault="00D115C0" w:rsidP="007B2F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5C0" w14:paraId="1AA982BE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73653B0A" w14:textId="3EDB9DCA" w:rsidR="00D115C0" w:rsidRPr="000867B0" w:rsidRDefault="00D115C0" w:rsidP="00C20673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Are you using custom application roles?</w:t>
            </w:r>
          </w:p>
        </w:tc>
        <w:tc>
          <w:tcPr>
            <w:tcW w:w="3245" w:type="dxa"/>
          </w:tcPr>
          <w:p w14:paraId="0D96DB95" w14:textId="21DD8106" w:rsidR="00D115C0" w:rsidRDefault="002D28E2" w:rsidP="000867B0">
            <w:pPr>
              <w:pStyle w:val="Aufzhlung"/>
              <w:numPr>
                <w:ilvl w:val="0"/>
                <w:numId w:val="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yes, how many?</w:t>
            </w:r>
          </w:p>
        </w:tc>
        <w:tc>
          <w:tcPr>
            <w:tcW w:w="3246" w:type="dxa"/>
          </w:tcPr>
          <w:p w14:paraId="6F729ACC" w14:textId="77777777" w:rsidR="00D115C0" w:rsidRDefault="00D115C0" w:rsidP="007B2F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5C0" w14:paraId="2D5A5BA6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F79055C" w14:textId="65CA8ED1" w:rsidR="00D115C0" w:rsidRPr="000867B0" w:rsidRDefault="00D115C0" w:rsidP="00C20673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lastRenderedPageBreak/>
              <w:t>Are you using custom application policies?</w:t>
            </w:r>
          </w:p>
        </w:tc>
        <w:tc>
          <w:tcPr>
            <w:tcW w:w="3245" w:type="dxa"/>
          </w:tcPr>
          <w:p w14:paraId="20CF6880" w14:textId="70264FB8" w:rsidR="00D115C0" w:rsidRDefault="002D28E2" w:rsidP="000867B0">
            <w:pPr>
              <w:pStyle w:val="Aufzhlung"/>
              <w:numPr>
                <w:ilvl w:val="0"/>
                <w:numId w:val="0"/>
              </w:num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yes, how many?</w:t>
            </w:r>
          </w:p>
        </w:tc>
        <w:tc>
          <w:tcPr>
            <w:tcW w:w="3246" w:type="dxa"/>
          </w:tcPr>
          <w:p w14:paraId="4FE8B451" w14:textId="77777777" w:rsidR="00D115C0" w:rsidRDefault="00D115C0" w:rsidP="007B2F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28E2" w14:paraId="478107A6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1771DB0A" w14:textId="7D04688F" w:rsidR="002D28E2" w:rsidRPr="000867B0" w:rsidRDefault="002D28E2" w:rsidP="00C20673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  <w:lang w:val="en-US"/>
              </w:rPr>
              <w:t>Which data sources are used?</w:t>
            </w:r>
          </w:p>
        </w:tc>
        <w:tc>
          <w:tcPr>
            <w:tcW w:w="3245" w:type="dxa"/>
          </w:tcPr>
          <w:p w14:paraId="38643117" w14:textId="255F6709" w:rsidR="002D28E2" w:rsidRDefault="002D28E2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Databases</w:t>
            </w:r>
          </w:p>
          <w:p w14:paraId="69F77C4B" w14:textId="77777777" w:rsidR="002D28E2" w:rsidRDefault="00EC1384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relational databases</w:t>
            </w:r>
          </w:p>
          <w:p w14:paraId="05ECD239" w14:textId="5A506414" w:rsidR="00EC1384" w:rsidRDefault="00EC1384" w:rsidP="000867B0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Multidimensional databases (</w:t>
            </w:r>
            <w:proofErr w:type="gramStart"/>
            <w:r>
              <w:t>e.g.</w:t>
            </w:r>
            <w:proofErr w:type="gramEnd"/>
            <w:r>
              <w:t xml:space="preserve"> Essbase)</w:t>
            </w:r>
          </w:p>
        </w:tc>
        <w:tc>
          <w:tcPr>
            <w:tcW w:w="3246" w:type="dxa"/>
          </w:tcPr>
          <w:p w14:paraId="6949990A" w14:textId="77777777" w:rsidR="002D28E2" w:rsidRDefault="002D28E2" w:rsidP="007B2F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0BB3" w14:paraId="03B765F2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C64D1E4" w14:textId="6DED1492" w:rsidR="001F0BB3" w:rsidRPr="000867B0" w:rsidRDefault="001F0BB3" w:rsidP="001F0BB3">
            <w:pPr>
              <w:spacing w:after="120" w:line="280" w:lineRule="atLeast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>Are you using custom HTML in Classic Analytics (Analyses)?</w:t>
            </w:r>
          </w:p>
        </w:tc>
        <w:tc>
          <w:tcPr>
            <w:tcW w:w="3245" w:type="dxa"/>
          </w:tcPr>
          <w:p w14:paraId="32D4E4C8" w14:textId="77777777" w:rsidR="001F0BB3" w:rsidRDefault="001F0BB3" w:rsidP="000867B0">
            <w:pPr>
              <w:pStyle w:val="Aufzhlung"/>
              <w:numPr>
                <w:ilvl w:val="0"/>
                <w:numId w:val="0"/>
              </w:num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46" w:type="dxa"/>
          </w:tcPr>
          <w:p w14:paraId="2C59950A" w14:textId="77777777" w:rsidR="001F0BB3" w:rsidRDefault="001F0BB3" w:rsidP="007B2F9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0BB3" w14:paraId="2A17514C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7DC413C1" w14:textId="076F0342" w:rsidR="001F0BB3" w:rsidRPr="000867B0" w:rsidRDefault="001F0BB3" w:rsidP="00CB5F5F">
            <w:pPr>
              <w:pStyle w:val="NoSpacing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>Do you have custom map definitions which are used in Answers and Dashboards?</w:t>
            </w:r>
          </w:p>
        </w:tc>
        <w:tc>
          <w:tcPr>
            <w:tcW w:w="3245" w:type="dxa"/>
          </w:tcPr>
          <w:p w14:paraId="6636CBE5" w14:textId="4BFF716F" w:rsidR="001F0BB3" w:rsidRDefault="001F0BB3" w:rsidP="00CB5F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 map definitions are defined using </w:t>
            </w:r>
            <w:proofErr w:type="spellStart"/>
            <w:r>
              <w:t>MapViewer</w:t>
            </w:r>
            <w:proofErr w:type="spellEnd"/>
          </w:p>
        </w:tc>
        <w:tc>
          <w:tcPr>
            <w:tcW w:w="3246" w:type="dxa"/>
          </w:tcPr>
          <w:p w14:paraId="5F3908E6" w14:textId="77777777" w:rsidR="001F0BB3" w:rsidRDefault="001F0BB3" w:rsidP="00CB5F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B5F5F" w14:paraId="0BF314BB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43989DF" w14:textId="48DCACBB" w:rsidR="00CB5F5F" w:rsidRPr="000867B0" w:rsidRDefault="00CB5F5F" w:rsidP="00CB5F5F">
            <w:pPr>
              <w:pStyle w:val="NoSpacing"/>
              <w:rPr>
                <w:b w:val="0"/>
                <w:bCs w:val="0"/>
                <w:lang w:val="en-US"/>
              </w:rPr>
            </w:pPr>
            <w:r w:rsidRPr="000867B0">
              <w:rPr>
                <w:b w:val="0"/>
                <w:bCs w:val="0"/>
              </w:rPr>
              <w:t>Is Usage Tracking enabled?</w:t>
            </w:r>
          </w:p>
        </w:tc>
        <w:tc>
          <w:tcPr>
            <w:tcW w:w="3245" w:type="dxa"/>
          </w:tcPr>
          <w:p w14:paraId="2E6AEEA7" w14:textId="00C40FE6" w:rsidR="00CB5F5F" w:rsidRDefault="00CB5F5F" w:rsidP="00CB5F5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44B1">
              <w:t>Usage tracking helps to determine which user queries are creating performance bottlenecks based on query frequency and response time. </w:t>
            </w:r>
          </w:p>
        </w:tc>
        <w:tc>
          <w:tcPr>
            <w:tcW w:w="3246" w:type="dxa"/>
          </w:tcPr>
          <w:p w14:paraId="575250D0" w14:textId="77777777" w:rsidR="00CB5F5F" w:rsidRDefault="00CB5F5F" w:rsidP="00CB5F5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9E51F8B" w14:textId="73C1F7DB" w:rsidR="003C22BC" w:rsidRDefault="001D597C" w:rsidP="001D597C">
      <w:pPr>
        <w:pStyle w:val="Heading3"/>
        <w:rPr>
          <w:lang w:val="en-US"/>
        </w:rPr>
      </w:pPr>
      <w:r>
        <w:rPr>
          <w:lang w:val="en-US"/>
        </w:rPr>
        <w:t>Deprecated features</w:t>
      </w:r>
    </w:p>
    <w:p w14:paraId="734E86EA" w14:textId="06215D01" w:rsidR="001D597C" w:rsidRPr="001D597C" w:rsidRDefault="001D597C" w:rsidP="001D597C">
      <w:pPr>
        <w:pStyle w:val="NoSpacing"/>
        <w:rPr>
          <w:lang w:val="en-US"/>
        </w:rPr>
      </w:pPr>
      <w:r w:rsidRPr="001D597C">
        <w:rPr>
          <w:lang w:val="en-US"/>
        </w:rPr>
        <w:t>Several security features in Oracle BI Enterprise Edition are not available in Oracle Analytics</w:t>
      </w:r>
      <w:r w:rsidR="000867B0">
        <w:rPr>
          <w:lang w:val="en-US"/>
        </w:rPr>
        <w:t xml:space="preserve"> Cloud. </w:t>
      </w:r>
      <w:r w:rsidR="000867B0" w:rsidRPr="000867B0">
        <w:rPr>
          <w:lang w:val="en-US"/>
        </w:rPr>
        <w:t>Do you use any of the following features?</w:t>
      </w:r>
    </w:p>
    <w:tbl>
      <w:tblPr>
        <w:tblStyle w:val="BasicTable01Redwoo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D597C" w14:paraId="22A1C6BB" w14:textId="77777777" w:rsidTr="00086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914510B" w14:textId="1FDA1BC8" w:rsidR="001D597C" w:rsidRDefault="001D597C" w:rsidP="001D59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4868" w:type="dxa"/>
          </w:tcPr>
          <w:p w14:paraId="6B75D60E" w14:textId="0BA7D059" w:rsidR="001D597C" w:rsidRDefault="001D597C" w:rsidP="001D59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from customer</w:t>
            </w:r>
          </w:p>
        </w:tc>
      </w:tr>
      <w:tr w:rsidR="001D597C" w14:paraId="6131D704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351C049" w14:textId="52F66150" w:rsidR="001D597C" w:rsidRPr="000867B0" w:rsidRDefault="001D597C" w:rsidP="000867B0">
            <w:pPr>
              <w:pStyle w:val="Aufzhlung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>Enabling users to act as others (Act As)</w:t>
            </w:r>
          </w:p>
        </w:tc>
        <w:tc>
          <w:tcPr>
            <w:tcW w:w="4868" w:type="dxa"/>
          </w:tcPr>
          <w:p w14:paraId="624A8DE1" w14:textId="77777777" w:rsidR="001D597C" w:rsidRDefault="001D597C" w:rsidP="001D59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597C" w14:paraId="2DE1D227" w14:textId="77777777" w:rsidTr="000867B0">
        <w:tblPrEx>
          <w:tblCellMar>
            <w:top w:w="72" w:type="dxa"/>
            <w:bottom w:w="43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0128BF8" w14:textId="5E385485" w:rsidR="001D597C" w:rsidRPr="000867B0" w:rsidRDefault="001D597C" w:rsidP="000867B0">
            <w:pPr>
              <w:pStyle w:val="Aufzhlung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 xml:space="preserve">Database storage for user group memberships (authentication provider </w:t>
            </w:r>
            <w:proofErr w:type="spellStart"/>
            <w:r w:rsidRPr="000867B0">
              <w:rPr>
                <w:b w:val="0"/>
                <w:bCs w:val="0"/>
              </w:rPr>
              <w:t>BISQLGroupProvider</w:t>
            </w:r>
            <w:proofErr w:type="spellEnd"/>
            <w:r w:rsidRPr="000867B0">
              <w:rPr>
                <w:b w:val="0"/>
                <w:bCs w:val="0"/>
              </w:rPr>
              <w:t>)</w:t>
            </w:r>
          </w:p>
        </w:tc>
        <w:tc>
          <w:tcPr>
            <w:tcW w:w="4868" w:type="dxa"/>
          </w:tcPr>
          <w:p w14:paraId="729088ED" w14:textId="77777777" w:rsidR="001D597C" w:rsidRDefault="001D597C" w:rsidP="001D597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597C" w14:paraId="792D7E1E" w14:textId="77777777" w:rsidTr="000867B0">
        <w:tblPrEx>
          <w:tblCellMar>
            <w:top w:w="72" w:type="dxa"/>
            <w:bottom w:w="43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B47E4EE" w14:textId="2DB8BFAC" w:rsidR="001D597C" w:rsidRPr="000867B0" w:rsidRDefault="001D597C" w:rsidP="000867B0">
            <w:pPr>
              <w:pStyle w:val="Aufzhlung"/>
              <w:rPr>
                <w:b w:val="0"/>
                <w:bCs w:val="0"/>
              </w:rPr>
            </w:pPr>
            <w:r w:rsidRPr="000867B0">
              <w:rPr>
                <w:b w:val="0"/>
                <w:bCs w:val="0"/>
              </w:rPr>
              <w:t>Initialization blocks for authentication and authorization (set values for USER, ROLES, GROUP, GROUPS)</w:t>
            </w:r>
          </w:p>
        </w:tc>
        <w:tc>
          <w:tcPr>
            <w:tcW w:w="4868" w:type="dxa"/>
          </w:tcPr>
          <w:p w14:paraId="2026523C" w14:textId="77777777" w:rsidR="001D597C" w:rsidRDefault="001D597C" w:rsidP="001D59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1B717FA" w14:textId="671A6D87" w:rsidR="001D597C" w:rsidRPr="001D597C" w:rsidRDefault="004B5E0B" w:rsidP="004B5E0B">
      <w:pPr>
        <w:pStyle w:val="Heading3"/>
        <w:rPr>
          <w:lang w:val="en-US"/>
        </w:rPr>
      </w:pPr>
      <w:r>
        <w:rPr>
          <w:lang w:val="en-US"/>
        </w:rPr>
        <w:t>Any additional comments from the customer?</w:t>
      </w:r>
    </w:p>
    <w:sectPr w:rsidR="001D597C" w:rsidRPr="001D597C" w:rsidSect="0068741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080" w:bottom="1080" w:left="1080" w:header="504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1AEC" w14:textId="77777777" w:rsidR="00350DAD" w:rsidRDefault="00350DAD" w:rsidP="001A30A0">
      <w:r>
        <w:separator/>
      </w:r>
    </w:p>
  </w:endnote>
  <w:endnote w:type="continuationSeparator" w:id="0">
    <w:p w14:paraId="31CC90F5" w14:textId="77777777" w:rsidR="00350DAD" w:rsidRDefault="00350DAD" w:rsidP="001A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racle Sans Tab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 Extra Bold">
    <w:panose1 w:val="020B0803020204020204"/>
    <w:charset w:val="00"/>
    <w:family w:val="swiss"/>
    <w:pitch w:val="variable"/>
    <w:sig w:usb0="A10006EF" w:usb1="400060FB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93CD" w14:textId="0CC5D12C" w:rsidR="005E09BF" w:rsidRPr="00DF5609" w:rsidRDefault="007E549D" w:rsidP="007E549D">
    <w:pPr>
      <w:pStyle w:val="Footer"/>
      <w:tabs>
        <w:tab w:val="right" w:pos="5580"/>
      </w:tabs>
      <w:spacing w:before="240" w:after="0"/>
      <w:jc w:val="both"/>
      <w:rPr>
        <w:rFonts w:asciiTheme="minorHAnsi" w:hAnsiTheme="minorHAnsi"/>
        <w:i/>
        <w:iCs/>
      </w:rPr>
    </w:pPr>
    <w:r w:rsidRPr="007E549D">
      <w:rPr>
        <w:b/>
        <w:i/>
        <w:iCs/>
      </w:rPr>
      <w:t>Copyright © 202</w:t>
    </w:r>
    <w:r>
      <w:rPr>
        <w:b/>
        <w:i/>
        <w:iCs/>
      </w:rPr>
      <w:t>4</w:t>
    </w:r>
    <w:r w:rsidRPr="007E549D">
      <w:rPr>
        <w:b/>
        <w:i/>
        <w:iCs/>
      </w:rPr>
      <w:t>, Oracle and/or its affiliates</w:t>
    </w:r>
    <w:r w:rsidR="005E09BF" w:rsidRPr="00DF5609">
      <w:rPr>
        <w:b/>
        <w:i/>
        <w:iCs/>
      </w:rPr>
      <w:ptab w:relativeTo="margin" w:alignment="right" w:leader="none"/>
    </w:r>
    <w:r w:rsidR="005E09BF" w:rsidRPr="00DF5609">
      <w:rPr>
        <w:b/>
        <w:i/>
        <w:iCs/>
        <w:noProof/>
      </w:rPr>
      <w:drawing>
        <wp:inline distT="0" distB="0" distL="0" distR="0" wp14:anchorId="14317D25" wp14:editId="499AA18C">
          <wp:extent cx="695325" cy="10368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1036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1102" w14:textId="3AFED97F" w:rsidR="007E549D" w:rsidRPr="007E549D" w:rsidRDefault="007E549D" w:rsidP="007E549D">
    <w:pPr>
      <w:pStyle w:val="Footer"/>
      <w:tabs>
        <w:tab w:val="clear" w:pos="270"/>
        <w:tab w:val="clear" w:pos="10080"/>
        <w:tab w:val="left" w:pos="4320"/>
      </w:tabs>
      <w:jc w:val="right"/>
      <w:rPr>
        <w:b/>
        <w:bCs/>
        <w:i/>
        <w:iCs/>
      </w:rPr>
    </w:pPr>
    <w:r>
      <w:tab/>
    </w:r>
    <w:r w:rsidRPr="007E549D">
      <w:rPr>
        <w:b/>
        <w:bCs/>
        <w:i/>
        <w:iCs/>
      </w:rPr>
      <w:t>Copyright © 202</w:t>
    </w:r>
    <w:r w:rsidRPr="007E549D">
      <w:rPr>
        <w:b/>
        <w:bCs/>
        <w:i/>
        <w:iCs/>
      </w:rPr>
      <w:t>4</w:t>
    </w:r>
    <w:r w:rsidRPr="007E549D">
      <w:rPr>
        <w:b/>
        <w:bCs/>
        <w:i/>
        <w:iCs/>
      </w:rPr>
      <w:t>, Oracle and/or its affiliates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C5AB" w14:textId="77777777" w:rsidR="00350DAD" w:rsidRDefault="00350DAD" w:rsidP="001A30A0">
      <w:r>
        <w:separator/>
      </w:r>
    </w:p>
  </w:footnote>
  <w:footnote w:type="continuationSeparator" w:id="0">
    <w:p w14:paraId="224A2CD4" w14:textId="77777777" w:rsidR="00350DAD" w:rsidRDefault="00350DAD" w:rsidP="001A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C8821" w14:textId="248166AA" w:rsidR="004457BD" w:rsidRPr="00F82C67" w:rsidRDefault="006124A7" w:rsidP="006124A7">
    <w:pPr>
      <w:pStyle w:val="Header"/>
      <w:tabs>
        <w:tab w:val="clear" w:pos="4680"/>
        <w:tab w:val="clear" w:pos="9360"/>
        <w:tab w:val="right" w:pos="9720"/>
      </w:tabs>
      <w:rPr>
        <w:i/>
        <w:iCs/>
        <w:color w:val="312D2A" w:themeColor="text1"/>
        <w:lang w:val="en-US"/>
      </w:rPr>
    </w:pPr>
    <w:r w:rsidRPr="00E818C4">
      <w:rPr>
        <w:i/>
        <w:iCs/>
        <w:color w:val="312D2A" w:themeColor="text1"/>
        <w:lang w:val="en-US"/>
      </w:rPr>
      <w:t xml:space="preserve">[ </w:t>
    </w:r>
    <w:r w:rsidR="00F82C67" w:rsidRPr="00F82C67">
      <w:rPr>
        <w:i/>
        <w:iCs/>
        <w:color w:val="312D2A" w:themeColor="text1"/>
      </w:rPr>
      <w:t xml:space="preserve">FAQ - Migration OBIEE to </w:t>
    </w:r>
    <w:proofErr w:type="gramStart"/>
    <w:r w:rsidR="00F82C67" w:rsidRPr="00F82C67">
      <w:rPr>
        <w:i/>
        <w:iCs/>
        <w:color w:val="312D2A" w:themeColor="text1"/>
      </w:rPr>
      <w:t>OAC</w:t>
    </w:r>
    <w:r w:rsidR="00F82C67">
      <w:rPr>
        <w:i/>
        <w:iCs/>
        <w:color w:val="312D2A" w:themeColor="text1"/>
      </w:rPr>
      <w:t xml:space="preserve"> </w:t>
    </w:r>
    <w:r w:rsidRPr="00E818C4">
      <w:rPr>
        <w:i/>
        <w:iCs/>
        <w:color w:val="312D2A" w:themeColor="text1"/>
        <w:lang w:val="en-US"/>
      </w:rPr>
      <w:t>]</w:t>
    </w:r>
    <w:proofErr w:type="gramEnd"/>
    <w:r w:rsidR="00CF1383" w:rsidRPr="00271C5D">
      <w:rPr>
        <w:i/>
        <w:iCs/>
        <w:noProof/>
        <w:color w:val="312D2A" w:themeColor="text1"/>
      </w:rPr>
      <w:drawing>
        <wp:anchor distT="0" distB="0" distL="114300" distR="114300" simplePos="0" relativeHeight="251660288" behindDoc="1" locked="1" layoutInCell="1" allowOverlap="1" wp14:anchorId="7262FD89" wp14:editId="5AA55818">
          <wp:simplePos x="685800" y="322729"/>
          <wp:positionH relativeFrom="page">
            <wp:align>center</wp:align>
          </wp:positionH>
          <wp:positionV relativeFrom="page">
            <wp:align>top</wp:align>
          </wp:positionV>
          <wp:extent cx="7607808" cy="201168"/>
          <wp:effectExtent l="0" t="0" r="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808" cy="2011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818C4">
      <w:rPr>
        <w:i/>
        <w:iCs/>
        <w:color w:val="312D2A" w:themeColor="text1"/>
        <w:lang w:val="en-US"/>
      </w:rPr>
      <w:tab/>
    </w:r>
    <w:r w:rsidR="007E549D">
      <w:rPr>
        <w:i/>
        <w:iCs/>
        <w:color w:val="312D2A" w:themeColor="text1"/>
        <w:lang w:val="en-US"/>
      </w:rPr>
      <w:t>Jan</w:t>
    </w:r>
    <w:r w:rsidR="00F82C67">
      <w:rPr>
        <w:i/>
        <w:iCs/>
        <w:color w:val="312D2A" w:themeColor="text1"/>
        <w:lang w:val="en-US"/>
      </w:rPr>
      <w:t>, 202</w:t>
    </w:r>
    <w:r w:rsidR="007E549D">
      <w:rPr>
        <w:i/>
        <w:iCs/>
        <w:color w:val="312D2A" w:themeColor="text1"/>
        <w:lang w:val="en-US"/>
      </w:rPr>
      <w:t xml:space="preserve">4 </w:t>
    </w:r>
    <w:r w:rsidRPr="00F82C67">
      <w:rPr>
        <w:i/>
        <w:iCs/>
        <w:color w:val="312D2A" w:themeColor="text1"/>
        <w:lang w:val="en-US"/>
      </w:rPr>
      <w:t>/ www.oracle.com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4C11" w14:textId="0716BBF2" w:rsidR="00686F9F" w:rsidRPr="00D8247C" w:rsidRDefault="006E5406" w:rsidP="00D8247C">
    <w:pPr>
      <w:pStyle w:val="Header"/>
      <w:tabs>
        <w:tab w:val="clear" w:pos="4680"/>
        <w:tab w:val="clear" w:pos="9360"/>
        <w:tab w:val="right" w:pos="9720"/>
      </w:tabs>
      <w:spacing w:before="120"/>
      <w:rPr>
        <w:i/>
        <w:iCs/>
        <w:color w:val="312D2A" w:themeColor="text1"/>
      </w:rPr>
    </w:pPr>
    <w:r w:rsidRPr="00271C5D">
      <w:rPr>
        <w:i/>
        <w:iCs/>
        <w:noProof/>
        <w:color w:val="312D2A" w:themeColor="text1"/>
      </w:rPr>
      <w:drawing>
        <wp:anchor distT="0" distB="0" distL="114300" distR="114300" simplePos="0" relativeHeight="251663360" behindDoc="1" locked="1" layoutInCell="1" allowOverlap="1" wp14:anchorId="4C345F09" wp14:editId="102EBAA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07808" cy="201168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808" cy="2011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6F9F" w:rsidRPr="00D8247C">
      <w:rPr>
        <w:noProof/>
        <w:color w:val="312D2A" w:themeColor="text1"/>
      </w:rPr>
      <w:drawing>
        <wp:anchor distT="0" distB="0" distL="114300" distR="114300" simplePos="0" relativeHeight="251661312" behindDoc="0" locked="0" layoutInCell="1" allowOverlap="1" wp14:anchorId="6BBC79F4" wp14:editId="389F7030">
          <wp:simplePos x="0" y="0"/>
          <wp:positionH relativeFrom="column">
            <wp:posOffset>-1249</wp:posOffset>
          </wp:positionH>
          <wp:positionV relativeFrom="page">
            <wp:posOffset>328930</wp:posOffset>
          </wp:positionV>
          <wp:extent cx="969264" cy="320040"/>
          <wp:effectExtent l="0" t="0" r="0" b="0"/>
          <wp:wrapNone/>
          <wp:docPr id="30" name="Picture 30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 descr="A picture containing drawing&#10;&#10;Description automatically generated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6119"/>
                  <a:stretch/>
                </pic:blipFill>
                <pic:spPr bwMode="auto">
                  <a:xfrm>
                    <a:off x="0" y="0"/>
                    <a:ext cx="969264" cy="320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247C" w:rsidRPr="00D8247C">
      <w:rPr>
        <w:color w:val="312D2A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6825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68D7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444C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E20B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E2CBC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63E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4E5D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D06A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C0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F79E1"/>
    <w:multiLevelType w:val="multilevel"/>
    <w:tmpl w:val="B5586CD6"/>
    <w:styleLink w:val="Tablenumbersmall"/>
    <w:lvl w:ilvl="0">
      <w:start w:val="1"/>
      <w:numFmt w:val="decimal"/>
      <w:lvlText w:val="%1."/>
      <w:lvlJc w:val="left"/>
      <w:pPr>
        <w:ind w:left="216" w:hanging="216"/>
      </w:pPr>
      <w:rPr>
        <w:rFonts w:asciiTheme="minorHAnsi" w:hAnsiTheme="minorHAnsi" w:hint="default"/>
        <w:color w:val="auto"/>
        <w:sz w:val="15"/>
      </w:rPr>
    </w:lvl>
    <w:lvl w:ilvl="1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9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44" w:hanging="216"/>
      </w:pPr>
      <w:rPr>
        <w:rFonts w:hint="default"/>
      </w:rPr>
    </w:lvl>
  </w:abstractNum>
  <w:abstractNum w:abstractNumId="10" w15:restartNumberingAfterBreak="0">
    <w:nsid w:val="18524667"/>
    <w:multiLevelType w:val="multilevel"/>
    <w:tmpl w:val="5EDEEB0E"/>
    <w:styleLink w:val="Tablenumberingsmall"/>
    <w:lvl w:ilvl="0">
      <w:start w:val="1"/>
      <w:numFmt w:val="decimal"/>
      <w:lvlText w:val="%1."/>
      <w:lvlJc w:val="left"/>
      <w:pPr>
        <w:ind w:left="216" w:hanging="216"/>
      </w:pPr>
      <w:rPr>
        <w:rFonts w:asciiTheme="minorHAnsi" w:hAnsiTheme="minorHAnsi" w:hint="default"/>
        <w:color w:val="auto"/>
        <w:sz w:val="15"/>
      </w:rPr>
    </w:lvl>
    <w:lvl w:ilvl="1">
      <w:start w:val="1"/>
      <w:numFmt w:val="bullet"/>
      <w:lvlText w:val=""/>
      <w:lvlJc w:val="left"/>
      <w:pPr>
        <w:ind w:left="432" w:hanging="216"/>
      </w:pPr>
      <w:rPr>
        <w:rFonts w:ascii="Wingdings 2" w:hAnsi="Wingdings 2" w:hint="default"/>
      </w:rPr>
    </w:lvl>
    <w:lvl w:ilvl="2">
      <w:start w:val="1"/>
      <w:numFmt w:val="lowerRoman"/>
      <w:lvlText w:val="%3."/>
      <w:lvlJc w:val="righ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9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44" w:hanging="216"/>
      </w:pPr>
      <w:rPr>
        <w:rFonts w:hint="default"/>
      </w:rPr>
    </w:lvl>
  </w:abstractNum>
  <w:abstractNum w:abstractNumId="11" w15:restartNumberingAfterBreak="0">
    <w:nsid w:val="23775258"/>
    <w:multiLevelType w:val="multilevel"/>
    <w:tmpl w:val="B792E0F2"/>
    <w:styleLink w:val="NumberedList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3240"/>
        </w:tabs>
        <w:ind w:left="3600" w:hanging="360"/>
      </w:pPr>
      <w:rPr>
        <w:rFonts w:hint="default"/>
      </w:rPr>
    </w:lvl>
    <w:lvl w:ilvl="5">
      <w:start w:val="1"/>
      <w:numFmt w:val="lowerRoman"/>
      <w:lvlText w:val="%6.)"/>
      <w:lvlJc w:val="left"/>
      <w:pPr>
        <w:ind w:left="432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23D606B9"/>
    <w:multiLevelType w:val="multilevel"/>
    <w:tmpl w:val="3CD049D8"/>
    <w:styleLink w:val="ListContinue5Indents"/>
    <w:lvl w:ilvl="0">
      <w:start w:val="1"/>
      <w:numFmt w:val="none"/>
      <w:pStyle w:val="ListContinu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ListContinue2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ListContinue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ListContinue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ListContinue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8B90C82"/>
    <w:multiLevelType w:val="hybridMultilevel"/>
    <w:tmpl w:val="F6E0B396"/>
    <w:lvl w:ilvl="0" w:tplc="10FAA318">
      <w:start w:val="1"/>
      <w:numFmt w:val="bullet"/>
      <w:pStyle w:val="Aufzhlung"/>
      <w:lvlText w:val=""/>
      <w:lvlJc w:val="left"/>
      <w:pPr>
        <w:ind w:left="360" w:hanging="360"/>
      </w:pPr>
      <w:rPr>
        <w:rFonts w:ascii="Wingdings" w:hAnsi="Wingdings" w:hint="default"/>
        <w:color w:val="2B6242" w:themeColor="accent4"/>
        <w:sz w:val="18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2BE24692"/>
    <w:multiLevelType w:val="multilevel"/>
    <w:tmpl w:val="A334738A"/>
    <w:lvl w:ilvl="0">
      <w:start w:val="1"/>
      <w:numFmt w:val="bullet"/>
      <w:pStyle w:val="Normalbullet"/>
      <w:lvlText w:val=""/>
      <w:lvlJc w:val="left"/>
      <w:pPr>
        <w:ind w:left="360" w:hanging="360"/>
      </w:pPr>
      <w:rPr>
        <w:rFonts w:ascii="Wingdings 2" w:hAnsi="Wingdings 2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9"/>
        <w:szCs w:val="1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Normalbullet1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pacing w:val="0"/>
        <w:w w:val="100"/>
      </w:rPr>
    </w:lvl>
    <w:lvl w:ilvl="2">
      <w:start w:val="1"/>
      <w:numFmt w:val="bullet"/>
      <w:pStyle w:val="Normalbullet2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pacing w:val="0"/>
        <w:w w:val="100"/>
      </w:rPr>
    </w:lvl>
    <w:lvl w:ilvl="3">
      <w:start w:val="1"/>
      <w:numFmt w:val="bullet"/>
      <w:pStyle w:val="Normalbullet3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pacing w:val="0"/>
        <w:w w:val="100"/>
      </w:rPr>
    </w:lvl>
    <w:lvl w:ilvl="4">
      <w:start w:val="1"/>
      <w:numFmt w:val="bullet"/>
      <w:pStyle w:val="Normalbullet4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pacing w:val="0"/>
        <w:w w:val="100"/>
      </w:rPr>
    </w:lvl>
    <w:lvl w:ilvl="5">
      <w:start w:val="1"/>
      <w:numFmt w:val="bullet"/>
      <w:pStyle w:val="Normalbullet5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pacing w:val="0"/>
        <w:w w:val="100"/>
      </w:rPr>
    </w:lvl>
    <w:lvl w:ilvl="6">
      <w:start w:val="1"/>
      <w:numFmt w:val="bullet"/>
      <w:pStyle w:val="Normalbullet6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</w:abstractNum>
  <w:abstractNum w:abstractNumId="15" w15:restartNumberingAfterBreak="0">
    <w:nsid w:val="31E55F81"/>
    <w:multiLevelType w:val="multilevel"/>
    <w:tmpl w:val="99BA0710"/>
    <w:lvl w:ilvl="0">
      <w:start w:val="1"/>
      <w:numFmt w:val="bullet"/>
      <w:pStyle w:val="Smallbullet"/>
      <w:lvlText w:val=""/>
      <w:lvlJc w:val="left"/>
      <w:pPr>
        <w:ind w:left="288" w:hanging="288"/>
      </w:pPr>
      <w:rPr>
        <w:rFonts w:ascii="Wingdings 2" w:hAnsi="Wingdings 2" w:hint="default"/>
      </w:rPr>
    </w:lvl>
    <w:lvl w:ilvl="1">
      <w:start w:val="1"/>
      <w:numFmt w:val="bullet"/>
      <w:pStyle w:val="Smallbullet1"/>
      <w:lvlText w:val=""/>
      <w:lvlJc w:val="left"/>
      <w:pPr>
        <w:ind w:left="576" w:hanging="288"/>
      </w:pPr>
      <w:rPr>
        <w:rFonts w:ascii="Wingdings 2" w:hAnsi="Wingdings 2" w:hint="default"/>
      </w:rPr>
    </w:lvl>
    <w:lvl w:ilvl="2">
      <w:start w:val="1"/>
      <w:numFmt w:val="bullet"/>
      <w:pStyle w:val="Smallbullet2"/>
      <w:lvlText w:val=""/>
      <w:lvlJc w:val="left"/>
      <w:pPr>
        <w:ind w:left="864" w:hanging="288"/>
      </w:pPr>
      <w:rPr>
        <w:rFonts w:ascii="Wingdings 2" w:hAnsi="Wingdings 2" w:hint="default"/>
      </w:rPr>
    </w:lvl>
    <w:lvl w:ilvl="3">
      <w:start w:val="1"/>
      <w:numFmt w:val="bullet"/>
      <w:pStyle w:val="Smallbullet3"/>
      <w:lvlText w:val=""/>
      <w:lvlJc w:val="left"/>
      <w:pPr>
        <w:ind w:left="1152" w:hanging="288"/>
      </w:pPr>
      <w:rPr>
        <w:rFonts w:ascii="Wingdings 2" w:hAnsi="Wingdings 2" w:hint="default"/>
      </w:rPr>
    </w:lvl>
    <w:lvl w:ilvl="4">
      <w:start w:val="1"/>
      <w:numFmt w:val="bullet"/>
      <w:pStyle w:val="Smallbullet4"/>
      <w:lvlText w:val=""/>
      <w:lvlJc w:val="left"/>
      <w:pPr>
        <w:ind w:left="1440" w:hanging="288"/>
      </w:pPr>
      <w:rPr>
        <w:rFonts w:ascii="Wingdings 2" w:hAnsi="Wingdings 2" w:hint="default"/>
      </w:rPr>
    </w:lvl>
    <w:lvl w:ilvl="5">
      <w:start w:val="1"/>
      <w:numFmt w:val="bullet"/>
      <w:pStyle w:val="Smallbullet5"/>
      <w:lvlText w:val=""/>
      <w:lvlJc w:val="left"/>
      <w:pPr>
        <w:ind w:left="1728" w:hanging="288"/>
      </w:pPr>
      <w:rPr>
        <w:rFonts w:ascii="Wingdings 2" w:hAnsi="Wingdings 2" w:hint="default"/>
      </w:rPr>
    </w:lvl>
    <w:lvl w:ilvl="6">
      <w:start w:val="1"/>
      <w:numFmt w:val="bullet"/>
      <w:pStyle w:val="Smallbullet6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16" w15:restartNumberingAfterBreak="0">
    <w:nsid w:val="38C358A9"/>
    <w:multiLevelType w:val="hybridMultilevel"/>
    <w:tmpl w:val="5088FE1A"/>
    <w:lvl w:ilvl="0" w:tplc="005064AA">
      <w:start w:val="1"/>
      <w:numFmt w:val="bullet"/>
      <w:pStyle w:val="Rightcolumnbullet"/>
      <w:lvlText w:val="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F0E4B"/>
    <w:multiLevelType w:val="hybridMultilevel"/>
    <w:tmpl w:val="F3A45A92"/>
    <w:lvl w:ilvl="0" w:tplc="A85A23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B624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B6E77"/>
    <w:multiLevelType w:val="multilevel"/>
    <w:tmpl w:val="B792E0F2"/>
    <w:name w:val="List Number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3240"/>
        </w:tabs>
        <w:ind w:left="3600" w:hanging="360"/>
      </w:pPr>
      <w:rPr>
        <w:rFonts w:hint="default"/>
      </w:rPr>
    </w:lvl>
    <w:lvl w:ilvl="5">
      <w:start w:val="1"/>
      <w:numFmt w:val="lowerRoman"/>
      <w:lvlText w:val="%6.)"/>
      <w:lvlJc w:val="left"/>
      <w:pPr>
        <w:ind w:left="432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5B2018FF"/>
    <w:multiLevelType w:val="multilevel"/>
    <w:tmpl w:val="042664F0"/>
    <w:lvl w:ilvl="0">
      <w:start w:val="1"/>
      <w:numFmt w:val="decimal"/>
      <w:pStyle w:val="Normaloutline1"/>
      <w:lvlText w:val="%1."/>
      <w:lvlJc w:val="left"/>
      <w:pPr>
        <w:ind w:left="360" w:hanging="360"/>
      </w:pPr>
      <w:rPr>
        <w:rFonts w:hint="default"/>
        <w:sz w:val="19"/>
      </w:rPr>
    </w:lvl>
    <w:lvl w:ilvl="1">
      <w:start w:val="1"/>
      <w:numFmt w:val="lowerLetter"/>
      <w:pStyle w:val="Normaloutlin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ormaloutline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ormaloutlin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ormaloutlin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ormaloutline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88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76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664"/>
        </w:tabs>
        <w:ind w:left="3240" w:hanging="360"/>
      </w:pPr>
      <w:rPr>
        <w:rFonts w:hint="default"/>
      </w:rPr>
    </w:lvl>
  </w:abstractNum>
  <w:abstractNum w:abstractNumId="20" w15:restartNumberingAfterBreak="0">
    <w:nsid w:val="6C7D50A3"/>
    <w:multiLevelType w:val="hybridMultilevel"/>
    <w:tmpl w:val="85E87D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839FE"/>
    <w:multiLevelType w:val="multilevel"/>
    <w:tmpl w:val="33D60FAE"/>
    <w:lvl w:ilvl="0">
      <w:start w:val="1"/>
      <w:numFmt w:val="decimal"/>
      <w:pStyle w:val="Smalloutline1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pStyle w:val="Smalloutline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pStyle w:val="Smalloutline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pStyle w:val="Smalloutline4"/>
      <w:lvlText w:val="%4."/>
      <w:lvlJc w:val="left"/>
      <w:pPr>
        <w:ind w:left="1152" w:hanging="288"/>
      </w:pPr>
      <w:rPr>
        <w:rFonts w:hint="default"/>
      </w:rPr>
    </w:lvl>
    <w:lvl w:ilvl="4">
      <w:start w:val="1"/>
      <w:numFmt w:val="lowerLetter"/>
      <w:pStyle w:val="Smalloutline5"/>
      <w:lvlText w:val="%5."/>
      <w:lvlJc w:val="left"/>
      <w:pPr>
        <w:ind w:left="1440" w:hanging="288"/>
      </w:pPr>
      <w:rPr>
        <w:rFonts w:hint="default"/>
      </w:rPr>
    </w:lvl>
    <w:lvl w:ilvl="5">
      <w:start w:val="1"/>
      <w:numFmt w:val="lowerRoman"/>
      <w:pStyle w:val="Smalloutline6"/>
      <w:lvlText w:val="%6."/>
      <w:lvlJc w:val="left"/>
      <w:pPr>
        <w:ind w:left="1728" w:hanging="28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88"/>
        </w:tabs>
        <w:ind w:left="2016" w:hanging="28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76"/>
        </w:tabs>
        <w:ind w:left="2304" w:hanging="28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664"/>
        </w:tabs>
        <w:ind w:left="2592" w:hanging="288"/>
      </w:pPr>
      <w:rPr>
        <w:rFonts w:hint="default"/>
      </w:rPr>
    </w:lvl>
  </w:abstractNum>
  <w:num w:numId="1" w16cid:durableId="10340384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87623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9394159">
    <w:abstractNumId w:val="7"/>
  </w:num>
  <w:num w:numId="4" w16cid:durableId="1669014676">
    <w:abstractNumId w:val="6"/>
  </w:num>
  <w:num w:numId="5" w16cid:durableId="1221819056">
    <w:abstractNumId w:val="5"/>
  </w:num>
  <w:num w:numId="6" w16cid:durableId="848832899">
    <w:abstractNumId w:val="4"/>
  </w:num>
  <w:num w:numId="7" w16cid:durableId="901254631">
    <w:abstractNumId w:val="12"/>
  </w:num>
  <w:num w:numId="8" w16cid:durableId="1973559346">
    <w:abstractNumId w:val="12"/>
  </w:num>
  <w:num w:numId="9" w16cid:durableId="1133986909">
    <w:abstractNumId w:val="8"/>
  </w:num>
  <w:num w:numId="10" w16cid:durableId="1992441104">
    <w:abstractNumId w:val="3"/>
  </w:num>
  <w:num w:numId="11" w16cid:durableId="1401096840">
    <w:abstractNumId w:val="2"/>
  </w:num>
  <w:num w:numId="12" w16cid:durableId="1711682890">
    <w:abstractNumId w:val="1"/>
  </w:num>
  <w:num w:numId="13" w16cid:durableId="761071504">
    <w:abstractNumId w:val="0"/>
  </w:num>
  <w:num w:numId="14" w16cid:durableId="1986816661">
    <w:abstractNumId w:val="14"/>
  </w:num>
  <w:num w:numId="15" w16cid:durableId="1995330406">
    <w:abstractNumId w:val="19"/>
  </w:num>
  <w:num w:numId="16" w16cid:durableId="300381634">
    <w:abstractNumId w:val="11"/>
  </w:num>
  <w:num w:numId="17" w16cid:durableId="2055234268">
    <w:abstractNumId w:val="16"/>
  </w:num>
  <w:num w:numId="18" w16cid:durableId="1008750755">
    <w:abstractNumId w:val="15"/>
  </w:num>
  <w:num w:numId="19" w16cid:durableId="134106619">
    <w:abstractNumId w:val="21"/>
  </w:num>
  <w:num w:numId="20" w16cid:durableId="2113699329">
    <w:abstractNumId w:val="9"/>
  </w:num>
  <w:num w:numId="21" w16cid:durableId="519855180">
    <w:abstractNumId w:val="10"/>
  </w:num>
  <w:num w:numId="22" w16cid:durableId="122618535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81974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04652279">
    <w:abstractNumId w:val="13"/>
  </w:num>
  <w:num w:numId="25" w16cid:durableId="677198594">
    <w:abstractNumId w:val="20"/>
  </w:num>
  <w:num w:numId="26" w16cid:durableId="1026908575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ocumentProtection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EF"/>
    <w:rsid w:val="00020205"/>
    <w:rsid w:val="00022E1A"/>
    <w:rsid w:val="00024EAE"/>
    <w:rsid w:val="000330F7"/>
    <w:rsid w:val="00037063"/>
    <w:rsid w:val="000379CA"/>
    <w:rsid w:val="00037B7C"/>
    <w:rsid w:val="00050F97"/>
    <w:rsid w:val="00056488"/>
    <w:rsid w:val="00061AF5"/>
    <w:rsid w:val="0007256C"/>
    <w:rsid w:val="0008198F"/>
    <w:rsid w:val="000824BD"/>
    <w:rsid w:val="0008279F"/>
    <w:rsid w:val="00084855"/>
    <w:rsid w:val="000867B0"/>
    <w:rsid w:val="00095F78"/>
    <w:rsid w:val="0009721A"/>
    <w:rsid w:val="000A6B06"/>
    <w:rsid w:val="000B4D1C"/>
    <w:rsid w:val="000C34FC"/>
    <w:rsid w:val="000E20DD"/>
    <w:rsid w:val="000E274F"/>
    <w:rsid w:val="000E6E83"/>
    <w:rsid w:val="000F514F"/>
    <w:rsid w:val="00104B49"/>
    <w:rsid w:val="00105964"/>
    <w:rsid w:val="001161E3"/>
    <w:rsid w:val="00123E0B"/>
    <w:rsid w:val="00125BFC"/>
    <w:rsid w:val="001324AA"/>
    <w:rsid w:val="00134B41"/>
    <w:rsid w:val="00136F0A"/>
    <w:rsid w:val="00144657"/>
    <w:rsid w:val="00145BFF"/>
    <w:rsid w:val="00156640"/>
    <w:rsid w:val="00156BA8"/>
    <w:rsid w:val="001668BB"/>
    <w:rsid w:val="001727B2"/>
    <w:rsid w:val="00177522"/>
    <w:rsid w:val="001815AA"/>
    <w:rsid w:val="00181B08"/>
    <w:rsid w:val="001826F9"/>
    <w:rsid w:val="00187BED"/>
    <w:rsid w:val="00192576"/>
    <w:rsid w:val="00194BE0"/>
    <w:rsid w:val="00194FBD"/>
    <w:rsid w:val="001A30A0"/>
    <w:rsid w:val="001A5E5D"/>
    <w:rsid w:val="001C0D59"/>
    <w:rsid w:val="001C294E"/>
    <w:rsid w:val="001D3E78"/>
    <w:rsid w:val="001D597C"/>
    <w:rsid w:val="001E0638"/>
    <w:rsid w:val="001F06C0"/>
    <w:rsid w:val="001F0B8A"/>
    <w:rsid w:val="001F0BB3"/>
    <w:rsid w:val="001F1B70"/>
    <w:rsid w:val="001F55AC"/>
    <w:rsid w:val="00216AF1"/>
    <w:rsid w:val="00243CDD"/>
    <w:rsid w:val="0024742A"/>
    <w:rsid w:val="00271C5D"/>
    <w:rsid w:val="002758D0"/>
    <w:rsid w:val="002836B0"/>
    <w:rsid w:val="002B5EF3"/>
    <w:rsid w:val="002B6BEF"/>
    <w:rsid w:val="002C30C3"/>
    <w:rsid w:val="002C7E7C"/>
    <w:rsid w:val="002D28E2"/>
    <w:rsid w:val="002D47A6"/>
    <w:rsid w:val="002D5E6E"/>
    <w:rsid w:val="002E1DFB"/>
    <w:rsid w:val="002E251D"/>
    <w:rsid w:val="002F23EE"/>
    <w:rsid w:val="002F2690"/>
    <w:rsid w:val="002F3F72"/>
    <w:rsid w:val="003040D8"/>
    <w:rsid w:val="00313CEF"/>
    <w:rsid w:val="003257CB"/>
    <w:rsid w:val="00336B49"/>
    <w:rsid w:val="00337155"/>
    <w:rsid w:val="00341BA1"/>
    <w:rsid w:val="00350DAD"/>
    <w:rsid w:val="0037789D"/>
    <w:rsid w:val="00386153"/>
    <w:rsid w:val="00393C55"/>
    <w:rsid w:val="00394A26"/>
    <w:rsid w:val="003A0B09"/>
    <w:rsid w:val="003A2A19"/>
    <w:rsid w:val="003B3AF0"/>
    <w:rsid w:val="003B4475"/>
    <w:rsid w:val="003C22BC"/>
    <w:rsid w:val="003C32B7"/>
    <w:rsid w:val="003C60F1"/>
    <w:rsid w:val="003D1775"/>
    <w:rsid w:val="003D1DF4"/>
    <w:rsid w:val="003E59FB"/>
    <w:rsid w:val="003F07FA"/>
    <w:rsid w:val="003F0C08"/>
    <w:rsid w:val="00403689"/>
    <w:rsid w:val="004042C5"/>
    <w:rsid w:val="0041127D"/>
    <w:rsid w:val="00421649"/>
    <w:rsid w:val="00422DD0"/>
    <w:rsid w:val="0042683D"/>
    <w:rsid w:val="00431D04"/>
    <w:rsid w:val="00444EE5"/>
    <w:rsid w:val="004457BD"/>
    <w:rsid w:val="00451746"/>
    <w:rsid w:val="00452997"/>
    <w:rsid w:val="004547C7"/>
    <w:rsid w:val="004654C7"/>
    <w:rsid w:val="004818A6"/>
    <w:rsid w:val="004861D7"/>
    <w:rsid w:val="004931B3"/>
    <w:rsid w:val="00496346"/>
    <w:rsid w:val="004A2969"/>
    <w:rsid w:val="004B19AE"/>
    <w:rsid w:val="004B33DB"/>
    <w:rsid w:val="004B4A72"/>
    <w:rsid w:val="004B5E0B"/>
    <w:rsid w:val="004C131C"/>
    <w:rsid w:val="004C1B56"/>
    <w:rsid w:val="004C2581"/>
    <w:rsid w:val="004C4604"/>
    <w:rsid w:val="004D01B5"/>
    <w:rsid w:val="004D6019"/>
    <w:rsid w:val="004D7CD8"/>
    <w:rsid w:val="004E742A"/>
    <w:rsid w:val="004F2941"/>
    <w:rsid w:val="00500F7C"/>
    <w:rsid w:val="00504D38"/>
    <w:rsid w:val="00530D90"/>
    <w:rsid w:val="00533FC4"/>
    <w:rsid w:val="00537B90"/>
    <w:rsid w:val="00550C2D"/>
    <w:rsid w:val="00562A07"/>
    <w:rsid w:val="0057126D"/>
    <w:rsid w:val="00571651"/>
    <w:rsid w:val="00581819"/>
    <w:rsid w:val="0058375D"/>
    <w:rsid w:val="005B0A08"/>
    <w:rsid w:val="005C0663"/>
    <w:rsid w:val="005D38DC"/>
    <w:rsid w:val="005D3FE2"/>
    <w:rsid w:val="005E04B7"/>
    <w:rsid w:val="005E09BF"/>
    <w:rsid w:val="005E43AF"/>
    <w:rsid w:val="005E5410"/>
    <w:rsid w:val="005F5E93"/>
    <w:rsid w:val="0060071A"/>
    <w:rsid w:val="006124A7"/>
    <w:rsid w:val="006246B5"/>
    <w:rsid w:val="00627472"/>
    <w:rsid w:val="00634151"/>
    <w:rsid w:val="00647090"/>
    <w:rsid w:val="006671C0"/>
    <w:rsid w:val="0067773F"/>
    <w:rsid w:val="00681AA9"/>
    <w:rsid w:val="00686C49"/>
    <w:rsid w:val="00686F9F"/>
    <w:rsid w:val="00687417"/>
    <w:rsid w:val="0069699E"/>
    <w:rsid w:val="006A0FC5"/>
    <w:rsid w:val="006A7BEF"/>
    <w:rsid w:val="006C7F77"/>
    <w:rsid w:val="006E2E17"/>
    <w:rsid w:val="006E5406"/>
    <w:rsid w:val="006F067F"/>
    <w:rsid w:val="006F5455"/>
    <w:rsid w:val="00706AB2"/>
    <w:rsid w:val="00711A6E"/>
    <w:rsid w:val="007162F5"/>
    <w:rsid w:val="00727643"/>
    <w:rsid w:val="00732213"/>
    <w:rsid w:val="007347B4"/>
    <w:rsid w:val="00741B1A"/>
    <w:rsid w:val="00745BB1"/>
    <w:rsid w:val="0074709E"/>
    <w:rsid w:val="00756EAF"/>
    <w:rsid w:val="00765999"/>
    <w:rsid w:val="007677AA"/>
    <w:rsid w:val="007827C3"/>
    <w:rsid w:val="00785BA7"/>
    <w:rsid w:val="0079359A"/>
    <w:rsid w:val="007A73A8"/>
    <w:rsid w:val="007B6BD7"/>
    <w:rsid w:val="007C2AB4"/>
    <w:rsid w:val="007C4B77"/>
    <w:rsid w:val="007D54DC"/>
    <w:rsid w:val="007E2C8F"/>
    <w:rsid w:val="007E549D"/>
    <w:rsid w:val="007E704A"/>
    <w:rsid w:val="007F290E"/>
    <w:rsid w:val="007F399A"/>
    <w:rsid w:val="007F697A"/>
    <w:rsid w:val="007F6B4C"/>
    <w:rsid w:val="008067FA"/>
    <w:rsid w:val="00806E4F"/>
    <w:rsid w:val="00813874"/>
    <w:rsid w:val="00824651"/>
    <w:rsid w:val="00826518"/>
    <w:rsid w:val="008442E4"/>
    <w:rsid w:val="00845A29"/>
    <w:rsid w:val="008460A0"/>
    <w:rsid w:val="00847A46"/>
    <w:rsid w:val="008578AD"/>
    <w:rsid w:val="00862677"/>
    <w:rsid w:val="008716EC"/>
    <w:rsid w:val="00882893"/>
    <w:rsid w:val="00885293"/>
    <w:rsid w:val="00894DB4"/>
    <w:rsid w:val="00894E8D"/>
    <w:rsid w:val="008A1C1A"/>
    <w:rsid w:val="008A3398"/>
    <w:rsid w:val="008A3A60"/>
    <w:rsid w:val="008B7DCC"/>
    <w:rsid w:val="008C3314"/>
    <w:rsid w:val="008C3E17"/>
    <w:rsid w:val="008C4CAC"/>
    <w:rsid w:val="008C549D"/>
    <w:rsid w:val="008C661C"/>
    <w:rsid w:val="008D52A0"/>
    <w:rsid w:val="008D7B7B"/>
    <w:rsid w:val="008D7FE0"/>
    <w:rsid w:val="008F0E82"/>
    <w:rsid w:val="008F1F0D"/>
    <w:rsid w:val="008F2D71"/>
    <w:rsid w:val="008F72A9"/>
    <w:rsid w:val="008F7785"/>
    <w:rsid w:val="00900447"/>
    <w:rsid w:val="00902C0C"/>
    <w:rsid w:val="00906793"/>
    <w:rsid w:val="00922039"/>
    <w:rsid w:val="00922838"/>
    <w:rsid w:val="00923A32"/>
    <w:rsid w:val="00927A58"/>
    <w:rsid w:val="00934FBF"/>
    <w:rsid w:val="00942CAA"/>
    <w:rsid w:val="009627B7"/>
    <w:rsid w:val="00962C17"/>
    <w:rsid w:val="009714B3"/>
    <w:rsid w:val="009728D7"/>
    <w:rsid w:val="00972D22"/>
    <w:rsid w:val="009735D3"/>
    <w:rsid w:val="00986612"/>
    <w:rsid w:val="00986EA2"/>
    <w:rsid w:val="0099021B"/>
    <w:rsid w:val="009A7D43"/>
    <w:rsid w:val="009C51F0"/>
    <w:rsid w:val="009C5C36"/>
    <w:rsid w:val="009D2B42"/>
    <w:rsid w:val="009F4A19"/>
    <w:rsid w:val="009F699B"/>
    <w:rsid w:val="009F6D7C"/>
    <w:rsid w:val="00A0016E"/>
    <w:rsid w:val="00A023F7"/>
    <w:rsid w:val="00A1340A"/>
    <w:rsid w:val="00A1793E"/>
    <w:rsid w:val="00A24B43"/>
    <w:rsid w:val="00A24B6B"/>
    <w:rsid w:val="00A27217"/>
    <w:rsid w:val="00A41CEC"/>
    <w:rsid w:val="00A42BD8"/>
    <w:rsid w:val="00A4393A"/>
    <w:rsid w:val="00A45491"/>
    <w:rsid w:val="00A61F34"/>
    <w:rsid w:val="00A625F0"/>
    <w:rsid w:val="00A748E9"/>
    <w:rsid w:val="00A822E1"/>
    <w:rsid w:val="00A83C88"/>
    <w:rsid w:val="00A85847"/>
    <w:rsid w:val="00A87DC4"/>
    <w:rsid w:val="00A90869"/>
    <w:rsid w:val="00A9583E"/>
    <w:rsid w:val="00A97DA0"/>
    <w:rsid w:val="00AA5E18"/>
    <w:rsid w:val="00AA6CC0"/>
    <w:rsid w:val="00AB004A"/>
    <w:rsid w:val="00AB0C0A"/>
    <w:rsid w:val="00AB1259"/>
    <w:rsid w:val="00AB5146"/>
    <w:rsid w:val="00AC1797"/>
    <w:rsid w:val="00AD0404"/>
    <w:rsid w:val="00AE11BE"/>
    <w:rsid w:val="00AF5403"/>
    <w:rsid w:val="00B00966"/>
    <w:rsid w:val="00B056FC"/>
    <w:rsid w:val="00B06215"/>
    <w:rsid w:val="00B11214"/>
    <w:rsid w:val="00B16181"/>
    <w:rsid w:val="00B3115D"/>
    <w:rsid w:val="00B36FCB"/>
    <w:rsid w:val="00B44079"/>
    <w:rsid w:val="00B45BE7"/>
    <w:rsid w:val="00B45FBB"/>
    <w:rsid w:val="00B50AD8"/>
    <w:rsid w:val="00B57DE9"/>
    <w:rsid w:val="00B8184A"/>
    <w:rsid w:val="00B8271C"/>
    <w:rsid w:val="00B952CA"/>
    <w:rsid w:val="00BA6910"/>
    <w:rsid w:val="00BC1A4C"/>
    <w:rsid w:val="00BC5B60"/>
    <w:rsid w:val="00BC746D"/>
    <w:rsid w:val="00BF413D"/>
    <w:rsid w:val="00C015C8"/>
    <w:rsid w:val="00C12291"/>
    <w:rsid w:val="00C12669"/>
    <w:rsid w:val="00C12C36"/>
    <w:rsid w:val="00C17FA0"/>
    <w:rsid w:val="00C20673"/>
    <w:rsid w:val="00C22FCA"/>
    <w:rsid w:val="00C244B1"/>
    <w:rsid w:val="00C32071"/>
    <w:rsid w:val="00C34F98"/>
    <w:rsid w:val="00C41457"/>
    <w:rsid w:val="00C5110F"/>
    <w:rsid w:val="00C613CB"/>
    <w:rsid w:val="00C66543"/>
    <w:rsid w:val="00C711A6"/>
    <w:rsid w:val="00C722BF"/>
    <w:rsid w:val="00C94569"/>
    <w:rsid w:val="00C94642"/>
    <w:rsid w:val="00CB18BF"/>
    <w:rsid w:val="00CB5BB9"/>
    <w:rsid w:val="00CB5F5F"/>
    <w:rsid w:val="00CC15AD"/>
    <w:rsid w:val="00CC4FDE"/>
    <w:rsid w:val="00CD15C7"/>
    <w:rsid w:val="00CD1723"/>
    <w:rsid w:val="00CD2217"/>
    <w:rsid w:val="00CE215E"/>
    <w:rsid w:val="00CE2C73"/>
    <w:rsid w:val="00CE633F"/>
    <w:rsid w:val="00CE6470"/>
    <w:rsid w:val="00CF0C40"/>
    <w:rsid w:val="00CF1383"/>
    <w:rsid w:val="00CF140B"/>
    <w:rsid w:val="00CF308F"/>
    <w:rsid w:val="00CF365B"/>
    <w:rsid w:val="00CF6D49"/>
    <w:rsid w:val="00D00DC4"/>
    <w:rsid w:val="00D02CF8"/>
    <w:rsid w:val="00D03524"/>
    <w:rsid w:val="00D05674"/>
    <w:rsid w:val="00D105F1"/>
    <w:rsid w:val="00D115C0"/>
    <w:rsid w:val="00D14192"/>
    <w:rsid w:val="00D1547E"/>
    <w:rsid w:val="00D244C9"/>
    <w:rsid w:val="00D321F2"/>
    <w:rsid w:val="00D413E7"/>
    <w:rsid w:val="00D47BC4"/>
    <w:rsid w:val="00D52E2F"/>
    <w:rsid w:val="00D61698"/>
    <w:rsid w:val="00D7160F"/>
    <w:rsid w:val="00D76980"/>
    <w:rsid w:val="00D80C65"/>
    <w:rsid w:val="00D8247C"/>
    <w:rsid w:val="00D8247E"/>
    <w:rsid w:val="00D91822"/>
    <w:rsid w:val="00D953B7"/>
    <w:rsid w:val="00DA3A1E"/>
    <w:rsid w:val="00DB5E60"/>
    <w:rsid w:val="00DD6229"/>
    <w:rsid w:val="00DD6D2D"/>
    <w:rsid w:val="00DF0330"/>
    <w:rsid w:val="00DF21F1"/>
    <w:rsid w:val="00DF3BED"/>
    <w:rsid w:val="00DF5609"/>
    <w:rsid w:val="00E01ECF"/>
    <w:rsid w:val="00E13291"/>
    <w:rsid w:val="00E15B65"/>
    <w:rsid w:val="00E23151"/>
    <w:rsid w:val="00E25A4E"/>
    <w:rsid w:val="00E37EF0"/>
    <w:rsid w:val="00E43165"/>
    <w:rsid w:val="00E444FD"/>
    <w:rsid w:val="00E51C84"/>
    <w:rsid w:val="00E61DDC"/>
    <w:rsid w:val="00E73670"/>
    <w:rsid w:val="00E814CC"/>
    <w:rsid w:val="00E818C4"/>
    <w:rsid w:val="00E95A2E"/>
    <w:rsid w:val="00E96645"/>
    <w:rsid w:val="00E9760A"/>
    <w:rsid w:val="00E979E3"/>
    <w:rsid w:val="00EA1506"/>
    <w:rsid w:val="00EB290C"/>
    <w:rsid w:val="00EC1384"/>
    <w:rsid w:val="00EC4487"/>
    <w:rsid w:val="00EE16AC"/>
    <w:rsid w:val="00EF5C5A"/>
    <w:rsid w:val="00F11DFE"/>
    <w:rsid w:val="00F11F6E"/>
    <w:rsid w:val="00F23F0C"/>
    <w:rsid w:val="00F31847"/>
    <w:rsid w:val="00F34EF6"/>
    <w:rsid w:val="00F35B50"/>
    <w:rsid w:val="00F37B96"/>
    <w:rsid w:val="00F40617"/>
    <w:rsid w:val="00F41824"/>
    <w:rsid w:val="00F52002"/>
    <w:rsid w:val="00F6310A"/>
    <w:rsid w:val="00F65041"/>
    <w:rsid w:val="00F6597A"/>
    <w:rsid w:val="00F71BA9"/>
    <w:rsid w:val="00F7537A"/>
    <w:rsid w:val="00F80ACD"/>
    <w:rsid w:val="00F82BB9"/>
    <w:rsid w:val="00F82C67"/>
    <w:rsid w:val="00F85F99"/>
    <w:rsid w:val="00F92C20"/>
    <w:rsid w:val="00FA0108"/>
    <w:rsid w:val="00FA222F"/>
    <w:rsid w:val="00FA2C15"/>
    <w:rsid w:val="00FA7D30"/>
    <w:rsid w:val="00FB16C3"/>
    <w:rsid w:val="00FB322E"/>
    <w:rsid w:val="00FC6415"/>
    <w:rsid w:val="00FD1174"/>
    <w:rsid w:val="00FD3D0D"/>
    <w:rsid w:val="00FD4BAE"/>
    <w:rsid w:val="00FE49E3"/>
    <w:rsid w:val="00FE64B1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550CF"/>
  <w15:chartTrackingRefBased/>
  <w15:docId w15:val="{7540D23C-BD88-4EA4-BDB2-CFA61473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39" w:unhideWhenUsed="1"/>
    <w:lsdException w:name="Strong" w:uiPriority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2F"/>
    <w:pPr>
      <w:spacing w:after="180" w:line="24" w:lineRule="atLeast"/>
    </w:pPr>
    <w:rPr>
      <w:rFonts w:ascii="Oracle Sans Tab" w:hAnsi="Oracle Sans Tab"/>
      <w:sz w:val="18"/>
      <w:szCs w:val="18"/>
      <w:lang w:val="en-GB"/>
      <w14:numSpacing w14:val="tabular"/>
    </w:rPr>
  </w:style>
  <w:style w:type="paragraph" w:styleId="Heading1">
    <w:name w:val="heading 1"/>
    <w:basedOn w:val="Normal"/>
    <w:next w:val="Normal"/>
    <w:link w:val="Heading1Char"/>
    <w:autoRedefine/>
    <w:uiPriority w:val="4"/>
    <w:qFormat/>
    <w:rsid w:val="00A85847"/>
    <w:pPr>
      <w:spacing w:before="480"/>
      <w:outlineLvl w:val="0"/>
    </w:pPr>
    <w:rPr>
      <w:b/>
      <w:bCs/>
      <w:color w:val="AE562C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autoRedefine/>
    <w:uiPriority w:val="4"/>
    <w:qFormat/>
    <w:rsid w:val="00B50AD8"/>
    <w:pPr>
      <w:spacing w:before="240" w:after="0"/>
      <w:outlineLvl w:val="1"/>
    </w:pPr>
    <w:rPr>
      <w:b/>
      <w:color w:val="2B6242" w:themeColor="accent4"/>
      <w:sz w:val="28"/>
      <w:szCs w:val="40"/>
      <w:lang w:val="de-DE"/>
    </w:rPr>
  </w:style>
  <w:style w:type="paragraph" w:styleId="Heading3">
    <w:name w:val="heading 3"/>
    <w:basedOn w:val="Heading3Firstheading"/>
    <w:next w:val="Normal"/>
    <w:link w:val="Heading3Char"/>
    <w:autoRedefine/>
    <w:uiPriority w:val="4"/>
    <w:qFormat/>
    <w:rsid w:val="00B50AD8"/>
    <w:pPr>
      <w:spacing w:before="200" w:after="0"/>
      <w:outlineLvl w:val="2"/>
    </w:pPr>
    <w:rPr>
      <w:rFonts w:ascii="Oracle Sans Tab" w:hAnsi="Oracle Sans Tab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4"/>
    <w:qFormat/>
    <w:rsid w:val="00B50AD8"/>
    <w:pPr>
      <w:spacing w:after="60"/>
      <w:outlineLvl w:val="3"/>
    </w:pPr>
    <w:rPr>
      <w:b/>
      <w:bCs/>
      <w:lang w:eastAsia="de-DE"/>
    </w:rPr>
  </w:style>
  <w:style w:type="paragraph" w:styleId="Heading5">
    <w:name w:val="heading 5"/>
    <w:basedOn w:val="Normal"/>
    <w:next w:val="Normal"/>
    <w:link w:val="Heading5Char"/>
    <w:uiPriority w:val="4"/>
    <w:rsid w:val="00F65041"/>
    <w:pPr>
      <w:spacing w:after="60"/>
      <w:outlineLvl w:val="4"/>
    </w:pPr>
    <w:rPr>
      <w:color w:val="AE562C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F6504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221A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F6504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221A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F6504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34C4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F6504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534C4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041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1"/>
    <w:rPr>
      <w:rFonts w:ascii="Segoe UI" w:hAnsi="Segoe UI" w:cs="Segoe UI"/>
      <w:sz w:val="18"/>
      <w:szCs w:val="18"/>
      <w14:numSpacing w14:val="tabular"/>
    </w:rPr>
  </w:style>
  <w:style w:type="table" w:customStyle="1" w:styleId="BasicTable01Redwood">
    <w:name w:val="Basic Table 01 Redwood"/>
    <w:basedOn w:val="TableNormal"/>
    <w:uiPriority w:val="99"/>
    <w:rsid w:val="00F65041"/>
    <w:rPr>
      <w14:numSpacing w14:val="tabula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72" w:type="dxa"/>
        <w:left w:w="130" w:type="dxa"/>
        <w:bottom w:w="43" w:type="dxa"/>
        <w:right w:w="130" w:type="dxa"/>
      </w:tblCellMar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759C6C" w:themeColor="accent6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1RedwoodSmall">
    <w:name w:val="Basic Table 01 Redwood Small"/>
    <w:basedOn w:val="TableNormal"/>
    <w:uiPriority w:val="99"/>
    <w:rsid w:val="00F65041"/>
    <w:pPr>
      <w:spacing w:after="100" w:line="240" w:lineRule="auto"/>
    </w:pPr>
    <w:rPr>
      <w:sz w:val="15"/>
      <w14:numSpacing w14:val="tabula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72" w:type="dxa"/>
        <w:left w:w="130" w:type="dxa"/>
        <w:bottom w:w="43" w:type="dxa"/>
        <w:right w:w="130" w:type="dxa"/>
      </w:tblCellMar>
    </w:tblPr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759C6C" w:themeColor="accent6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2Redwood">
    <w:name w:val="Basic Table 02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AE562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AE562C" w:themeColor="accent5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2RedwoodSmall">
    <w:name w:val="Basic Table 02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AE562C" w:themeFill="accent5"/>
        <w:vAlign w:val="center"/>
      </w:tcPr>
    </w:tblStylePr>
    <w:tblStylePr w:type="lastRow">
      <w:rPr>
        <w:b/>
        <w:bCs/>
        <w:color w:val="auto"/>
      </w:rPr>
      <w:tblPr/>
      <w:tcPr>
        <w:tcBorders>
          <w:top w:val="single" w:sz="8" w:space="0" w:color="AE562C" w:themeColor="accent5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3Redwood">
    <w:name w:val="Basic Table 03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B6242"/>
        <w:vAlign w:val="center"/>
      </w:tcPr>
    </w:tblStylePr>
    <w:tblStylePr w:type="lastRow">
      <w:rPr>
        <w:b/>
        <w:bCs/>
        <w:color w:val="312D2A" w:themeColor="text1"/>
      </w:rPr>
      <w:tblPr>
        <w:tblCellMar>
          <w:top w:w="43" w:type="dxa"/>
          <w:left w:w="130" w:type="dxa"/>
          <w:bottom w:w="43" w:type="dxa"/>
          <w:right w:w="130" w:type="dxa"/>
        </w:tblCellMar>
      </w:tblPr>
      <w:tcPr>
        <w:tcBorders>
          <w:top w:val="single" w:sz="8" w:space="0" w:color="2B6242" w:themeColor="accent4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3RedwoodSmall">
    <w:name w:val="Basic Table 03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B6242" w:themeFill="accent4"/>
        <w:vAlign w:val="center"/>
      </w:tcPr>
    </w:tblStylePr>
    <w:tblStylePr w:type="lastRow">
      <w:rPr>
        <w:b/>
        <w:bCs/>
        <w:color w:val="auto"/>
      </w:rPr>
      <w:tblPr/>
      <w:tcPr>
        <w:tcBorders>
          <w:top w:val="single" w:sz="8" w:space="0" w:color="2B6242" w:themeColor="accent4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4Redwood">
    <w:name w:val="Basic Table 04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94AFAF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94AFAF" w:themeColor="accent3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4RedwoodSmall">
    <w:name w:val="Basic Table 04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94AFAF" w:themeFill="accent3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94AFAF" w:themeColor="accent3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5Redwood">
    <w:name w:val="Basic Table 05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C5967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2C5967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5RedwoodSmall">
    <w:name w:val="Basic Table 05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C5967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2C5967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6Redwood">
    <w:name w:val="Basic Table 06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41817E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41817E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6RedwoodSmall">
    <w:name w:val="Basic Table 06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41817E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41817E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7Redwood">
    <w:name w:val="Basic Table 07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312D2A" w:themeColor="text1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FACD62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7RedwoodSmall">
    <w:name w:val="Basic Table 07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auto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FACD62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FACD62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8Redwood">
    <w:name w:val="Basic Table 08 Redwood"/>
    <w:basedOn w:val="BasicTable01Redwood"/>
    <w:uiPriority w:val="99"/>
    <w:rsid w:val="00F65041"/>
    <w:pPr>
      <w:spacing w:before="50" w:line="240" w:lineRule="auto"/>
    </w:pPr>
    <w:tblPr>
      <w:tblBorders>
        <w:top w:val="single" w:sz="4" w:space="0" w:color="FCFBFA" w:themeColor="background1"/>
        <w:left w:val="single" w:sz="4" w:space="0" w:color="FCFBFA" w:themeColor="background1"/>
        <w:bottom w:val="single" w:sz="4" w:space="0" w:color="FCFBFA" w:themeColor="background1"/>
        <w:right w:val="single" w:sz="4" w:space="0" w:color="FCFBFA" w:themeColor="background1"/>
        <w:insideH w:val="single" w:sz="4" w:space="0" w:color="FCFBFA" w:themeColor="background1"/>
        <w:insideV w:val="single" w:sz="4" w:space="0" w:color="FCFBFA" w:themeColor="background1"/>
      </w:tblBorders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312D2A" w:themeColor="text1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E5DBBE"/>
          <w:left w:val="single" w:sz="4" w:space="0" w:color="FCFBFA" w:themeColor="background1"/>
          <w:bottom w:val="single" w:sz="4" w:space="0" w:color="FCFBFA" w:themeColor="background1"/>
          <w:right w:val="single" w:sz="4" w:space="0" w:color="FCFBFA" w:themeColor="background1"/>
          <w:insideH w:val="single" w:sz="8" w:space="0" w:color="759C6C" w:themeColor="accent6"/>
          <w:insideV w:val="single" w:sz="4" w:space="0" w:color="FCFBFA" w:themeColor="background1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8RedwoodSmall">
    <w:name w:val="Basic Table 08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auto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E5DBBE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E5DBBE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9Redwood">
    <w:name w:val="Basic Table 09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67605B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67605B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9RedwoodSmall">
    <w:name w:val="Basic Table 09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67605B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67605B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10Redwood">
    <w:name w:val="Basic Table 10 Redwood"/>
    <w:basedOn w:val="BasicTable01Redwood"/>
    <w:uiPriority w:val="99"/>
    <w:rsid w:val="00F65041"/>
    <w:tblPr>
      <w:tblBorders>
        <w:top w:val="single" w:sz="4" w:space="0" w:color="FCFBFA" w:themeColor="background1"/>
        <w:left w:val="single" w:sz="4" w:space="0" w:color="FCFBFA" w:themeColor="background1"/>
        <w:bottom w:val="single" w:sz="4" w:space="0" w:color="FCFBFA" w:themeColor="background1"/>
        <w:right w:val="single" w:sz="4" w:space="0" w:color="FCFBFA" w:themeColor="background1"/>
        <w:insideH w:val="single" w:sz="4" w:space="0" w:color="FCFBFA" w:themeColor="background1"/>
        <w:insideV w:val="single" w:sz="4" w:space="0" w:color="FCFBFA" w:themeColor="background1"/>
      </w:tblBorders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12D2A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12D2A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10RedwoodSmall">
    <w:name w:val="Basic Table 10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12D2A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12D2A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paragraph" w:styleId="Bibliography">
    <w:name w:val="Bibliography"/>
    <w:basedOn w:val="Normal"/>
    <w:next w:val="Normal"/>
    <w:uiPriority w:val="37"/>
    <w:semiHidden/>
    <w:rsid w:val="00F65041"/>
    <w:pPr>
      <w:spacing w:line="276" w:lineRule="auto"/>
    </w:pPr>
    <w:rPr>
      <w:rFonts w:eastAsiaTheme="minorEastAsia"/>
    </w:rPr>
  </w:style>
  <w:style w:type="paragraph" w:styleId="BlockText">
    <w:name w:val="Block Text"/>
    <w:basedOn w:val="Normal"/>
    <w:uiPriority w:val="99"/>
    <w:semiHidden/>
    <w:rsid w:val="00F65041"/>
    <w:pPr>
      <w:pBdr>
        <w:top w:val="single" w:sz="2" w:space="10" w:color="C74634" w:themeColor="accent1"/>
        <w:left w:val="single" w:sz="2" w:space="10" w:color="C74634" w:themeColor="accent1"/>
        <w:bottom w:val="single" w:sz="2" w:space="10" w:color="C74634" w:themeColor="accent1"/>
        <w:right w:val="single" w:sz="2" w:space="10" w:color="C74634" w:themeColor="accent1"/>
      </w:pBdr>
      <w:spacing w:line="276" w:lineRule="auto"/>
      <w:ind w:left="1152" w:right="1152"/>
    </w:pPr>
    <w:rPr>
      <w:rFonts w:eastAsiaTheme="minorEastAsia"/>
      <w:i/>
      <w:iCs/>
      <w:color w:val="C7463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65041"/>
  </w:style>
  <w:style w:type="character" w:customStyle="1" w:styleId="BodyTextChar">
    <w:name w:val="Body Text Char"/>
    <w:basedOn w:val="DefaultParagraphFont"/>
    <w:link w:val="BodyText"/>
    <w:uiPriority w:val="99"/>
    <w:semiHidden/>
    <w:rsid w:val="00F65041"/>
    <w:rPr>
      <w14:numSpacing w14:val="tabula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6504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65041"/>
    <w:rPr>
      <w14:numSpacing w14:val="tabula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6504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65041"/>
    <w:rPr>
      <w:sz w:val="16"/>
      <w:szCs w:val="16"/>
      <w14:numSpacing w14:val="tabula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6504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65041"/>
    <w:rPr>
      <w14:numSpacing w14:val="tabula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6504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65041"/>
    <w:rPr>
      <w14:numSpacing w14:val="tabular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6504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65041"/>
    <w:rPr>
      <w14:numSpacing w14:val="tabula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6504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65041"/>
    <w:rPr>
      <w14:numSpacing w14:val="tabular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65041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65041"/>
    <w:rPr>
      <w:sz w:val="16"/>
      <w:szCs w:val="16"/>
      <w14:numSpacing w14:val="tabular"/>
    </w:rPr>
  </w:style>
  <w:style w:type="paragraph" w:styleId="Caption">
    <w:name w:val="caption"/>
    <w:basedOn w:val="Normal"/>
    <w:next w:val="Normal"/>
    <w:link w:val="CaptionChar"/>
    <w:uiPriority w:val="35"/>
    <w:qFormat/>
    <w:rsid w:val="00F65041"/>
    <w:pPr>
      <w:spacing w:before="40"/>
    </w:pPr>
    <w:rPr>
      <w:rFonts w:eastAsiaTheme="minorEastAsia"/>
      <w:bCs/>
      <w:sz w:val="15"/>
    </w:rPr>
  </w:style>
  <w:style w:type="character" w:customStyle="1" w:styleId="CaptionChar">
    <w:name w:val="Caption Char"/>
    <w:basedOn w:val="DefaultParagraphFont"/>
    <w:link w:val="Caption"/>
    <w:uiPriority w:val="99"/>
    <w:rsid w:val="00F65041"/>
    <w:rPr>
      <w:rFonts w:eastAsiaTheme="minorEastAsia"/>
      <w:bCs/>
      <w:sz w:val="15"/>
      <w14:numSpacing w14:val="tabular"/>
    </w:rPr>
  </w:style>
  <w:style w:type="paragraph" w:customStyle="1" w:styleId="Captionimage">
    <w:name w:val="Caption image"/>
    <w:basedOn w:val="Caption"/>
    <w:next w:val="Normal"/>
    <w:link w:val="CaptionimageChar"/>
    <w:uiPriority w:val="3"/>
    <w:rsid w:val="00F65041"/>
    <w:pPr>
      <w:spacing w:before="0" w:after="240" w:line="180" w:lineRule="atLeast"/>
    </w:pPr>
    <w:rPr>
      <w:iCs/>
      <w:sz w:val="14"/>
      <w:szCs w:val="14"/>
    </w:rPr>
  </w:style>
  <w:style w:type="character" w:customStyle="1" w:styleId="CaptionimageChar">
    <w:name w:val="Caption image Char"/>
    <w:basedOn w:val="CaptionChar"/>
    <w:link w:val="Captionimage"/>
    <w:uiPriority w:val="3"/>
    <w:rsid w:val="00F65041"/>
    <w:rPr>
      <w:rFonts w:eastAsiaTheme="minorEastAsia"/>
      <w:bCs/>
      <w:iCs/>
      <w:sz w:val="14"/>
      <w:szCs w:val="14"/>
      <w14:numSpacing w14:val="tabular"/>
    </w:rPr>
  </w:style>
  <w:style w:type="paragraph" w:customStyle="1" w:styleId="Captiontable">
    <w:name w:val="Caption table"/>
    <w:basedOn w:val="Caption"/>
    <w:next w:val="Normal"/>
    <w:link w:val="CaptiontableChar"/>
    <w:uiPriority w:val="3"/>
    <w:rsid w:val="00F65041"/>
    <w:pPr>
      <w:spacing w:before="120" w:after="240" w:line="180" w:lineRule="atLeast"/>
    </w:pPr>
    <w:rPr>
      <w:iCs/>
      <w:sz w:val="14"/>
      <w:szCs w:val="14"/>
    </w:rPr>
  </w:style>
  <w:style w:type="character" w:customStyle="1" w:styleId="CaptiontableChar">
    <w:name w:val="Caption table Char"/>
    <w:basedOn w:val="CaptionChar"/>
    <w:link w:val="Captiontable"/>
    <w:uiPriority w:val="3"/>
    <w:rsid w:val="00F65041"/>
    <w:rPr>
      <w:rFonts w:eastAsiaTheme="minorEastAsia"/>
      <w:bCs/>
      <w:iCs/>
      <w:sz w:val="14"/>
      <w:szCs w:val="14"/>
      <w14:numSpacing w14:val="tabular"/>
    </w:rPr>
  </w:style>
  <w:style w:type="paragraph" w:styleId="Closing">
    <w:name w:val="Closing"/>
    <w:basedOn w:val="Normal"/>
    <w:link w:val="ClosingChar"/>
    <w:uiPriority w:val="99"/>
    <w:semiHidden/>
    <w:rsid w:val="00F65041"/>
    <w:pPr>
      <w:ind w:left="4320"/>
    </w:pPr>
    <w:rPr>
      <w:rFonts w:eastAsiaTheme="minorEastAsia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F65041"/>
    <w:rPr>
      <w:rFonts w:eastAsiaTheme="minorEastAsia"/>
      <w14:numSpacing w14:val="tabular"/>
    </w:rPr>
  </w:style>
  <w:style w:type="paragraph" w:customStyle="1" w:styleId="Code">
    <w:name w:val="Code"/>
    <w:basedOn w:val="Normal"/>
    <w:next w:val="Normal"/>
    <w:link w:val="CodeChar"/>
    <w:autoRedefine/>
    <w:uiPriority w:val="3"/>
    <w:qFormat/>
    <w:rsid w:val="00A85847"/>
    <w:pPr>
      <w:keepNext/>
      <w:keepLines/>
    </w:pPr>
    <w:rPr>
      <w:rFonts w:ascii="Consolas" w:hAnsi="Consolas"/>
      <w:noProof/>
      <w:color w:val="759C6C" w:themeColor="accent6"/>
    </w:rPr>
  </w:style>
  <w:style w:type="character" w:customStyle="1" w:styleId="CodeChar">
    <w:name w:val="Code Char"/>
    <w:basedOn w:val="DefaultParagraphFont"/>
    <w:link w:val="Code"/>
    <w:uiPriority w:val="3"/>
    <w:rsid w:val="00A85847"/>
    <w:rPr>
      <w:rFonts w:ascii="Consolas" w:hAnsi="Consolas"/>
      <w:noProof/>
      <w:color w:val="759C6C" w:themeColor="accent6"/>
      <w:sz w:val="18"/>
      <w:szCs w:val="18"/>
      <w:lang w:val="en-GB"/>
      <w14:numSpacing w14:val="tabular"/>
    </w:rPr>
  </w:style>
  <w:style w:type="character" w:styleId="CommentReference">
    <w:name w:val="annotation reference"/>
    <w:basedOn w:val="DefaultParagraphFont"/>
    <w:uiPriority w:val="99"/>
    <w:semiHidden/>
    <w:rsid w:val="00F65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65041"/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041"/>
    <w:rPr>
      <w:rFonts w:eastAsiaTheme="minorEastAsia"/>
      <w:sz w:val="20"/>
      <w:szCs w:val="20"/>
      <w14:numSpacing w14:val="tabul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5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041"/>
    <w:rPr>
      <w:rFonts w:eastAsiaTheme="minorEastAsia"/>
      <w:b/>
      <w:bCs/>
      <w:sz w:val="20"/>
      <w:szCs w:val="20"/>
      <w14:numSpacing w14:val="tabular"/>
    </w:rPr>
  </w:style>
  <w:style w:type="paragraph" w:customStyle="1" w:styleId="Copyrightcontact">
    <w:name w:val="Copyright contact"/>
    <w:basedOn w:val="Normal"/>
    <w:link w:val="CopyrightcontactChar"/>
    <w:uiPriority w:val="13"/>
    <w:rsid w:val="00F65041"/>
    <w:pPr>
      <w:widowControl w:val="0"/>
      <w:autoSpaceDE w:val="0"/>
      <w:autoSpaceDN w:val="0"/>
      <w:spacing w:line="240" w:lineRule="atLeast"/>
    </w:pPr>
    <w:rPr>
      <w:rFonts w:eastAsia="Oracle Sans" w:cs="Oracle Sans"/>
      <w:szCs w:val="22"/>
      <w:lang w:bidi="en-US"/>
    </w:rPr>
  </w:style>
  <w:style w:type="character" w:customStyle="1" w:styleId="CopyrightcontactChar">
    <w:name w:val="Copyright contact Char"/>
    <w:basedOn w:val="DefaultParagraphFont"/>
    <w:link w:val="Copyrightcontact"/>
    <w:uiPriority w:val="13"/>
    <w:rsid w:val="00F65041"/>
    <w:rPr>
      <w:rFonts w:eastAsia="Oracle Sans" w:cs="Oracle Sans"/>
      <w:sz w:val="18"/>
      <w:szCs w:val="22"/>
      <w:lang w:bidi="en-US"/>
      <w14:numSpacing w14:val="tabular"/>
    </w:rPr>
  </w:style>
  <w:style w:type="paragraph" w:customStyle="1" w:styleId="CopyrightH1">
    <w:name w:val="Copyright H1"/>
    <w:basedOn w:val="Normal"/>
    <w:uiPriority w:val="13"/>
    <w:rsid w:val="00F65041"/>
    <w:pPr>
      <w:framePr w:hSpace="187" w:wrap="around" w:vAnchor="page" w:hAnchor="margin" w:y="10585"/>
      <w:widowControl w:val="0"/>
      <w:autoSpaceDE w:val="0"/>
      <w:autoSpaceDN w:val="0"/>
      <w:spacing w:before="80" w:line="240" w:lineRule="atLeast"/>
      <w:suppressOverlap/>
    </w:pPr>
    <w:rPr>
      <w:rFonts w:ascii="Oracle Sans Extra Bold" w:eastAsia="Oracle Sans" w:hAnsi="Oracle Sans Extra Bold" w:cs="Oracle Sans"/>
      <w:bCs/>
      <w:lang w:bidi="en-US"/>
    </w:rPr>
  </w:style>
  <w:style w:type="paragraph" w:customStyle="1" w:styleId="Copyrightlegal">
    <w:name w:val="Copyright legal"/>
    <w:basedOn w:val="Normal"/>
    <w:link w:val="CopyrightlegalChar"/>
    <w:uiPriority w:val="13"/>
    <w:rsid w:val="00F65041"/>
    <w:pPr>
      <w:widowControl w:val="0"/>
      <w:autoSpaceDE w:val="0"/>
      <w:autoSpaceDN w:val="0"/>
      <w:spacing w:after="80" w:line="160" w:lineRule="atLeast"/>
      <w:ind w:right="86"/>
      <w:jc w:val="both"/>
    </w:pPr>
    <w:rPr>
      <w:rFonts w:eastAsia="Oracle Sans" w:cs="Oracle Sans"/>
      <w:sz w:val="12"/>
      <w:szCs w:val="22"/>
      <w:lang w:bidi="en-US"/>
    </w:rPr>
  </w:style>
  <w:style w:type="character" w:customStyle="1" w:styleId="CopyrightlegalChar">
    <w:name w:val="Copyright legal Char"/>
    <w:basedOn w:val="DefaultParagraphFont"/>
    <w:link w:val="Copyrightlegal"/>
    <w:uiPriority w:val="13"/>
    <w:rsid w:val="00F65041"/>
    <w:rPr>
      <w:rFonts w:eastAsia="Oracle Sans" w:cs="Oracle Sans"/>
      <w:sz w:val="12"/>
      <w:szCs w:val="22"/>
      <w:lang w:bidi="en-US"/>
      <w14:numSpacing w14:val="tabular"/>
    </w:rPr>
  </w:style>
  <w:style w:type="paragraph" w:customStyle="1" w:styleId="CopyrightsocialURL">
    <w:name w:val="Copyright social URL"/>
    <w:basedOn w:val="Copyrightcontact"/>
    <w:uiPriority w:val="13"/>
    <w:rsid w:val="00F65041"/>
    <w:pPr>
      <w:framePr w:hSpace="187" w:wrap="around" w:vAnchor="page" w:hAnchor="margin" w:y="10585"/>
      <w:tabs>
        <w:tab w:val="left" w:pos="315"/>
        <w:tab w:val="left" w:pos="2466"/>
        <w:tab w:val="left" w:pos="4995"/>
      </w:tabs>
      <w:spacing w:after="220"/>
      <w:suppressOverlap/>
    </w:pPr>
    <w:rPr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765999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5999"/>
    <w:rPr>
      <w:rFonts w:ascii="Oracle Sans Tab" w:eastAsiaTheme="minorEastAsia" w:hAnsi="Oracle Sans Tab"/>
      <w:sz w:val="18"/>
      <w:szCs w:val="18"/>
      <w:lang w:val="en-GB"/>
      <w14:numSpacing w14:val="tabular"/>
    </w:rPr>
  </w:style>
  <w:style w:type="paragraph" w:customStyle="1" w:styleId="CoverdateandInfo">
    <w:name w:val="Cover date and Info"/>
    <w:basedOn w:val="NoSpacing"/>
    <w:link w:val="CoverdateandInfoChar"/>
    <w:uiPriority w:val="99"/>
    <w:rsid w:val="00F65041"/>
    <w:pPr>
      <w:spacing w:line="240" w:lineRule="atLeast"/>
      <w:ind w:right="5040"/>
    </w:pPr>
  </w:style>
  <w:style w:type="character" w:customStyle="1" w:styleId="CoverdateandInfoChar">
    <w:name w:val="Cover date and Info Char"/>
    <w:basedOn w:val="NoSpacingChar"/>
    <w:link w:val="CoverdateandInfo"/>
    <w:uiPriority w:val="99"/>
    <w:rsid w:val="00F65041"/>
    <w:rPr>
      <w:rFonts w:ascii="Oracle Sans Tab" w:eastAsiaTheme="minorEastAsia" w:hAnsi="Oracle Sans Tab"/>
      <w:sz w:val="18"/>
      <w:szCs w:val="18"/>
      <w:lang w:val="en-GB"/>
      <w14:numSpacing w14:val="tabular"/>
    </w:rPr>
  </w:style>
  <w:style w:type="paragraph" w:customStyle="1" w:styleId="Coverinfo">
    <w:name w:val="Cover info"/>
    <w:basedOn w:val="CoverdateandInfo"/>
    <w:link w:val="CoverinfoChar"/>
    <w:uiPriority w:val="99"/>
    <w:rsid w:val="00F65041"/>
    <w:pPr>
      <w:spacing w:line="320" w:lineRule="atLeast"/>
    </w:pPr>
    <w:rPr>
      <w:rFonts w:ascii="Oracle Sans Extra Bold" w:hAnsi="Oracle Sans Extra Bold"/>
    </w:rPr>
  </w:style>
  <w:style w:type="character" w:customStyle="1" w:styleId="CoverinfoChar">
    <w:name w:val="Cover info Char"/>
    <w:basedOn w:val="CoverdateandInfoChar"/>
    <w:link w:val="Coverinfo"/>
    <w:uiPriority w:val="99"/>
    <w:rsid w:val="00F65041"/>
    <w:rPr>
      <w:rFonts w:ascii="Oracle Sans Extra Bold" w:eastAsiaTheme="minorEastAsia" w:hAnsi="Oracle Sans Extra Bold"/>
      <w:sz w:val="18"/>
      <w:szCs w:val="18"/>
      <w:lang w:val="en-GB"/>
      <w14:numSpacing w14:val="tabular"/>
    </w:rPr>
  </w:style>
  <w:style w:type="paragraph" w:styleId="Date">
    <w:name w:val="Date"/>
    <w:basedOn w:val="Normal"/>
    <w:next w:val="Normal"/>
    <w:link w:val="DateChar"/>
    <w:uiPriority w:val="99"/>
    <w:semiHidden/>
    <w:rsid w:val="00F65041"/>
    <w:pPr>
      <w:spacing w:line="276" w:lineRule="auto"/>
    </w:pPr>
    <w:rPr>
      <w:rFonts w:eastAsiaTheme="minorEastAsia"/>
    </w:rPr>
  </w:style>
  <w:style w:type="character" w:customStyle="1" w:styleId="DateChar">
    <w:name w:val="Date Char"/>
    <w:basedOn w:val="DefaultParagraphFont"/>
    <w:link w:val="Date"/>
    <w:uiPriority w:val="99"/>
    <w:semiHidden/>
    <w:rsid w:val="00F65041"/>
    <w:rPr>
      <w:rFonts w:eastAsiaTheme="minorEastAsia"/>
      <w14:numSpacing w14:val="tabular"/>
    </w:rPr>
  </w:style>
  <w:style w:type="paragraph" w:styleId="DocumentMap">
    <w:name w:val="Document Map"/>
    <w:basedOn w:val="Normal"/>
    <w:link w:val="DocumentMapChar"/>
    <w:uiPriority w:val="99"/>
    <w:semiHidden/>
    <w:rsid w:val="00F65041"/>
    <w:rPr>
      <w:rFonts w:ascii="Tahoma" w:eastAsiaTheme="minorEastAsi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041"/>
    <w:rPr>
      <w:rFonts w:ascii="Tahoma" w:eastAsiaTheme="minorEastAsia" w:hAnsi="Tahoma" w:cs="Tahoma"/>
      <w:sz w:val="16"/>
      <w:szCs w:val="16"/>
      <w14:numSpacing w14:val="tabular"/>
    </w:rPr>
  </w:style>
  <w:style w:type="paragraph" w:styleId="E-mailSignature">
    <w:name w:val="E-mail Signature"/>
    <w:basedOn w:val="Normal"/>
    <w:link w:val="E-mailSignatureChar"/>
    <w:uiPriority w:val="99"/>
    <w:semiHidden/>
    <w:rsid w:val="00F65041"/>
    <w:rPr>
      <w:rFonts w:eastAsiaTheme="minorEastAsia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5041"/>
    <w:rPr>
      <w:rFonts w:eastAsiaTheme="minorEastAsia"/>
      <w14:numSpacing w14:val="tabular"/>
    </w:rPr>
  </w:style>
  <w:style w:type="character" w:styleId="Emphasis">
    <w:name w:val="Emphasis"/>
    <w:uiPriority w:val="99"/>
    <w:rsid w:val="00F65041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F650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65041"/>
    <w:rPr>
      <w:rFonts w:eastAsiaTheme="minorEastAsi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5041"/>
    <w:rPr>
      <w:rFonts w:eastAsiaTheme="minorEastAsia"/>
      <w:sz w:val="20"/>
      <w:szCs w:val="20"/>
      <w14:numSpacing w14:val="tabular"/>
    </w:rPr>
  </w:style>
  <w:style w:type="paragraph" w:styleId="EnvelopeAddress">
    <w:name w:val="envelope address"/>
    <w:basedOn w:val="Normal"/>
    <w:uiPriority w:val="99"/>
    <w:semiHidden/>
    <w:unhideWhenUsed/>
    <w:rsid w:val="00F650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650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39"/>
    <w:unhideWhenUsed/>
    <w:rsid w:val="00F65041"/>
    <w:rPr>
      <w:color w:val="00688C" w:themeColor="followedHyperlink"/>
      <w:u w:val="single"/>
    </w:rPr>
  </w:style>
  <w:style w:type="paragraph" w:customStyle="1" w:styleId="Footerinformation">
    <w:name w:val="Footer information"/>
    <w:basedOn w:val="Normal"/>
    <w:link w:val="FooterinformationChar"/>
    <w:uiPriority w:val="14"/>
    <w:rsid w:val="00F65041"/>
    <w:pPr>
      <w:tabs>
        <w:tab w:val="left" w:pos="360"/>
      </w:tabs>
      <w:ind w:right="360"/>
    </w:pPr>
    <w:rPr>
      <w:sz w:val="12"/>
      <w:szCs w:val="12"/>
    </w:rPr>
  </w:style>
  <w:style w:type="character" w:customStyle="1" w:styleId="FooterinformationChar">
    <w:name w:val="Footer information Char"/>
    <w:basedOn w:val="DefaultParagraphFont"/>
    <w:link w:val="Footerinformation"/>
    <w:uiPriority w:val="14"/>
    <w:rsid w:val="00F65041"/>
    <w:rPr>
      <w:sz w:val="12"/>
      <w:szCs w:val="12"/>
      <w14:numSpacing w14:val="tabular"/>
    </w:rPr>
  </w:style>
  <w:style w:type="paragraph" w:styleId="Footer">
    <w:name w:val="footer"/>
    <w:aliases w:val="Footer 7pt"/>
    <w:basedOn w:val="Normal"/>
    <w:link w:val="FooterChar"/>
    <w:unhideWhenUsed/>
    <w:rsid w:val="00F65041"/>
    <w:pPr>
      <w:tabs>
        <w:tab w:val="left" w:pos="270"/>
        <w:tab w:val="right" w:pos="10080"/>
      </w:tabs>
      <w:spacing w:after="80" w:line="160" w:lineRule="atLeast"/>
    </w:pPr>
    <w:rPr>
      <w:sz w:val="14"/>
    </w:rPr>
  </w:style>
  <w:style w:type="character" w:customStyle="1" w:styleId="FooterChar">
    <w:name w:val="Footer Char"/>
    <w:aliases w:val="Footer 7pt Char"/>
    <w:basedOn w:val="DefaultParagraphFont"/>
    <w:link w:val="Footer"/>
    <w:uiPriority w:val="99"/>
    <w:rsid w:val="00F65041"/>
    <w:rPr>
      <w:sz w:val="14"/>
      <w14:numSpacing w14:val="tabular"/>
    </w:rPr>
  </w:style>
  <w:style w:type="paragraph" w:customStyle="1" w:styleId="Footerline26pt">
    <w:name w:val="Footer line 2 6pt"/>
    <w:basedOn w:val="Footer"/>
    <w:uiPriority w:val="14"/>
    <w:rsid w:val="00F65041"/>
    <w:pPr>
      <w:spacing w:after="0"/>
    </w:pPr>
    <w:rPr>
      <w:sz w:val="12"/>
    </w:rPr>
  </w:style>
  <w:style w:type="table" w:customStyle="1" w:styleId="Footertable">
    <w:name w:val="Footer table"/>
    <w:basedOn w:val="TableNormal"/>
    <w:uiPriority w:val="99"/>
    <w:rsid w:val="00F65041"/>
    <w:pPr>
      <w:spacing w:after="0"/>
    </w:pPr>
    <w:rPr>
      <w:sz w:val="14"/>
    </w:rPr>
    <w:tblPr>
      <w:tblCellMar>
        <w:left w:w="0" w:type="dxa"/>
        <w:right w:w="0" w:type="dxa"/>
      </w:tblCellMar>
    </w:tblPr>
    <w:tblStylePr w:type="firstRow">
      <w:rPr>
        <w:rFonts w:asciiTheme="minorHAnsi" w:hAnsiTheme="minorHAnsi"/>
        <w:b w:val="0"/>
        <w:sz w:val="14"/>
      </w:rPr>
    </w:tblStylePr>
    <w:tblStylePr w:type="lastRow">
      <w:rPr>
        <w:rFonts w:asciiTheme="minorHAnsi" w:hAnsiTheme="minorHAnsi"/>
        <w:color w:val="312D2A" w:themeColor="text1"/>
        <w:sz w:val="12"/>
      </w:rPr>
    </w:tblStylePr>
    <w:tblStylePr w:type="firstCol">
      <w:pPr>
        <w:wordWrap/>
        <w:spacing w:beforeLines="0" w:before="0" w:beforeAutospacing="0" w:afterLines="0" w:after="0" w:afterAutospacing="0" w:line="240" w:lineRule="auto"/>
      </w:pPr>
      <w:rPr>
        <w:rFonts w:asciiTheme="minorHAnsi" w:hAnsiTheme="minorHAnsi"/>
        <w:b/>
        <w:sz w:val="14"/>
      </w:rPr>
    </w:tblStylePr>
  </w:style>
  <w:style w:type="character" w:styleId="FootnoteReference">
    <w:name w:val="footnote reference"/>
    <w:basedOn w:val="DefaultParagraphFont"/>
    <w:uiPriority w:val="99"/>
    <w:semiHidden/>
    <w:rsid w:val="00F650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65041"/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041"/>
    <w:rPr>
      <w:rFonts w:eastAsiaTheme="minorEastAsia"/>
      <w:sz w:val="20"/>
      <w:szCs w:val="20"/>
      <w14:numSpacing w14:val="tabular"/>
    </w:rPr>
  </w:style>
  <w:style w:type="table" w:styleId="GridTable1Light-Accent6">
    <w:name w:val="Grid Table 1 Light Accent 6"/>
    <w:basedOn w:val="TableNormal"/>
    <w:uiPriority w:val="46"/>
    <w:rsid w:val="00F65041"/>
    <w:pPr>
      <w:spacing w:after="0" w:line="240" w:lineRule="auto"/>
    </w:pPr>
    <w:tblPr>
      <w:tblStyleRowBandSize w:val="1"/>
      <w:tblStyleColBandSize w:val="1"/>
      <w:tblBorders>
        <w:top w:val="single" w:sz="4" w:space="0" w:color="C7D7C4" w:themeColor="accent6" w:themeTint="66"/>
        <w:left w:val="single" w:sz="4" w:space="0" w:color="C7D7C4" w:themeColor="accent6" w:themeTint="66"/>
        <w:bottom w:val="single" w:sz="4" w:space="0" w:color="C7D7C4" w:themeColor="accent6" w:themeTint="66"/>
        <w:right w:val="single" w:sz="4" w:space="0" w:color="C7D7C4" w:themeColor="accent6" w:themeTint="66"/>
        <w:insideH w:val="single" w:sz="4" w:space="0" w:color="C7D7C4" w:themeColor="accent6" w:themeTint="66"/>
        <w:insideV w:val="single" w:sz="4" w:space="0" w:color="C7D7C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CC3A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C3A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65041"/>
    <w:pPr>
      <w:tabs>
        <w:tab w:val="center" w:pos="4680"/>
        <w:tab w:val="right" w:pos="9360"/>
      </w:tabs>
    </w:pPr>
    <w:rPr>
      <w:rFonts w:eastAsiaTheme="minorEastAsia"/>
      <w:color w:val="FFFFFF"/>
    </w:rPr>
  </w:style>
  <w:style w:type="character" w:customStyle="1" w:styleId="HeaderChar">
    <w:name w:val="Header Char"/>
    <w:basedOn w:val="DefaultParagraphFont"/>
    <w:link w:val="Header"/>
    <w:uiPriority w:val="99"/>
    <w:rsid w:val="00F65041"/>
    <w:rPr>
      <w:rFonts w:eastAsiaTheme="minorEastAsia"/>
      <w:color w:val="FFFFFF"/>
      <w14:numSpacing w14:val="tabular"/>
    </w:rPr>
  </w:style>
  <w:style w:type="character" w:customStyle="1" w:styleId="Heading1Char">
    <w:name w:val="Heading 1 Char"/>
    <w:basedOn w:val="DefaultParagraphFont"/>
    <w:link w:val="Heading1"/>
    <w:uiPriority w:val="4"/>
    <w:rsid w:val="00A85847"/>
    <w:rPr>
      <w:rFonts w:ascii="Oracle Sans Tab" w:hAnsi="Oracle Sans Tab"/>
      <w:b/>
      <w:bCs/>
      <w:color w:val="AE562C"/>
      <w:sz w:val="32"/>
      <w:szCs w:val="32"/>
      <w:lang w:val="de-DE"/>
      <w14:numSpacing w14:val="tabular"/>
    </w:rPr>
  </w:style>
  <w:style w:type="paragraph" w:customStyle="1" w:styleId="Heading1-Firstheading">
    <w:name w:val="Heading 1 - First heading"/>
    <w:basedOn w:val="Heading1"/>
    <w:next w:val="Normal"/>
    <w:uiPriority w:val="4"/>
    <w:rsid w:val="002D5E6E"/>
    <w:rPr>
      <w:b w:val="0"/>
      <w:bCs w:val="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4"/>
    <w:rsid w:val="00B50AD8"/>
    <w:rPr>
      <w:rFonts w:ascii="Oracle Sans Tab" w:hAnsi="Oracle Sans Tab"/>
      <w:b/>
      <w:color w:val="2B6242" w:themeColor="accent4"/>
      <w:sz w:val="28"/>
      <w:szCs w:val="40"/>
      <w:lang w:val="de-DE"/>
      <w14:numSpacing w14:val="tabular"/>
    </w:rPr>
  </w:style>
  <w:style w:type="paragraph" w:customStyle="1" w:styleId="Heading2Firstheading">
    <w:name w:val="Heading 2 – First heading"/>
    <w:basedOn w:val="Heading2"/>
    <w:next w:val="Normal"/>
    <w:link w:val="Heading2FirstheadingChar"/>
    <w:uiPriority w:val="4"/>
    <w:rsid w:val="00F65041"/>
  </w:style>
  <w:style w:type="character" w:customStyle="1" w:styleId="Heading2FirstheadingChar">
    <w:name w:val="Heading 2 – First heading Char"/>
    <w:basedOn w:val="Heading2Char"/>
    <w:link w:val="Heading2Firstheading"/>
    <w:uiPriority w:val="4"/>
    <w:rsid w:val="00F65041"/>
    <w:rPr>
      <w:rFonts w:ascii="Oracle Sans Extra Bold" w:hAnsi="Oracle Sans Extra Bold"/>
      <w:b/>
      <w:bCs w:val="0"/>
      <w:color w:val="2B6242" w:themeColor="accent4"/>
      <w:sz w:val="28"/>
      <w:szCs w:val="26"/>
      <w:lang w:val="en-GB"/>
      <w14:numSpacing w14:val="tabular"/>
    </w:rPr>
  </w:style>
  <w:style w:type="character" w:customStyle="1" w:styleId="Heading3Char">
    <w:name w:val="Heading 3 Char"/>
    <w:basedOn w:val="DefaultParagraphFont"/>
    <w:link w:val="Heading3"/>
    <w:uiPriority w:val="4"/>
    <w:rsid w:val="00B50AD8"/>
    <w:rPr>
      <w:rFonts w:ascii="Oracle Sans Tab" w:hAnsi="Oracle Sans Tab"/>
      <w:b/>
      <w:bCs/>
      <w:color w:val="AE562C"/>
      <w:sz w:val="20"/>
      <w:szCs w:val="20"/>
      <w:lang w:val="en-GB"/>
      <w14:numSpacing w14:val="tabular"/>
    </w:rPr>
  </w:style>
  <w:style w:type="paragraph" w:customStyle="1" w:styleId="Heading3Firstheading">
    <w:name w:val="Heading 3 – First heading"/>
    <w:basedOn w:val="Normal"/>
    <w:next w:val="Normal"/>
    <w:link w:val="Heading3FirstheadingChar"/>
    <w:uiPriority w:val="4"/>
    <w:rsid w:val="00F65041"/>
    <w:pPr>
      <w:spacing w:after="80"/>
    </w:pPr>
    <w:rPr>
      <w:rFonts w:ascii="Oracle Sans Extra Bold" w:hAnsi="Oracle Sans Extra Bold"/>
      <w:color w:val="AE562C"/>
      <w:sz w:val="20"/>
      <w:szCs w:val="20"/>
    </w:rPr>
  </w:style>
  <w:style w:type="character" w:customStyle="1" w:styleId="Heading3FirstheadingChar">
    <w:name w:val="Heading 3 – First heading Char"/>
    <w:basedOn w:val="Heading3Char"/>
    <w:link w:val="Heading3Firstheading"/>
    <w:uiPriority w:val="4"/>
    <w:rsid w:val="00F65041"/>
    <w:rPr>
      <w:rFonts w:ascii="Oracle Sans Extra Bold" w:hAnsi="Oracle Sans Extra Bold"/>
      <w:b/>
      <w:bCs/>
      <w:color w:val="AE562C"/>
      <w:sz w:val="20"/>
      <w:szCs w:val="20"/>
      <w:lang w:val="en-GB"/>
      <w14:numSpacing w14:val="tabular"/>
    </w:rPr>
  </w:style>
  <w:style w:type="character" w:customStyle="1" w:styleId="Heading4Char">
    <w:name w:val="Heading 4 Char"/>
    <w:basedOn w:val="DefaultParagraphFont"/>
    <w:link w:val="Heading4"/>
    <w:uiPriority w:val="4"/>
    <w:rsid w:val="00B50AD8"/>
    <w:rPr>
      <w:rFonts w:ascii="Oracle Sans Tab" w:hAnsi="Oracle Sans Tab"/>
      <w:b/>
      <w:bCs/>
      <w:sz w:val="18"/>
      <w:szCs w:val="18"/>
      <w:lang w:val="en-GB" w:eastAsia="de-DE"/>
      <w14:numSpacing w14:val="tabular"/>
    </w:rPr>
  </w:style>
  <w:style w:type="character" w:customStyle="1" w:styleId="Heading5Char">
    <w:name w:val="Heading 5 Char"/>
    <w:basedOn w:val="DefaultParagraphFont"/>
    <w:link w:val="Heading5"/>
    <w:uiPriority w:val="4"/>
    <w:rsid w:val="00F65041"/>
    <w:rPr>
      <w:color w:val="AE562C"/>
      <w14:numSpacing w14:val="tabular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65041"/>
    <w:rPr>
      <w:rFonts w:asciiTheme="majorHAnsi" w:eastAsiaTheme="majorEastAsia" w:hAnsiTheme="majorHAnsi" w:cstheme="majorBidi"/>
      <w:color w:val="63221A" w:themeColor="accent1" w:themeShade="7F"/>
      <w14:numSpacing w14:val="tabula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65041"/>
    <w:rPr>
      <w:rFonts w:asciiTheme="majorHAnsi" w:eastAsiaTheme="majorEastAsia" w:hAnsiTheme="majorHAnsi" w:cstheme="majorBidi"/>
      <w:i/>
      <w:iCs/>
      <w:color w:val="63221A" w:themeColor="accent1" w:themeShade="7F"/>
      <w14:numSpacing w14:val="tabula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65041"/>
    <w:rPr>
      <w:rFonts w:asciiTheme="majorHAnsi" w:eastAsiaTheme="majorEastAsia" w:hAnsiTheme="majorHAnsi" w:cstheme="majorBidi"/>
      <w:color w:val="534C47" w:themeColor="text1" w:themeTint="D8"/>
      <w:sz w:val="21"/>
      <w:szCs w:val="21"/>
      <w14:numSpacing w14:val="tabula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65041"/>
    <w:rPr>
      <w:rFonts w:asciiTheme="majorHAnsi" w:eastAsiaTheme="majorEastAsia" w:hAnsiTheme="majorHAnsi" w:cstheme="majorBidi"/>
      <w:i/>
      <w:iCs/>
      <w:color w:val="534C47" w:themeColor="text1" w:themeTint="D8"/>
      <w:sz w:val="21"/>
      <w:szCs w:val="21"/>
      <w14:numSpacing w14:val="tabular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650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65041"/>
    <w:rPr>
      <w:i/>
      <w:iCs/>
      <w14:numSpacing w14:val="tabul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0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041"/>
    <w:rPr>
      <w:rFonts w:ascii="Consolas" w:hAnsi="Consolas"/>
      <w:sz w:val="20"/>
      <w:szCs w:val="20"/>
      <w14:numSpacing w14:val="tabular"/>
    </w:rPr>
  </w:style>
  <w:style w:type="character" w:styleId="Hyperlink">
    <w:name w:val="Hyperlink"/>
    <w:basedOn w:val="DefaultParagraphFont"/>
    <w:uiPriority w:val="99"/>
    <w:unhideWhenUsed/>
    <w:rsid w:val="00F65041"/>
    <w:rPr>
      <w:color w:val="2C5967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65041"/>
    <w:pPr>
      <w:ind w:left="220" w:hanging="220"/>
    </w:pPr>
    <w:rPr>
      <w:rFonts w:eastAsiaTheme="minorEastAsia"/>
    </w:rPr>
  </w:style>
  <w:style w:type="paragraph" w:styleId="Index2">
    <w:name w:val="index 2"/>
    <w:basedOn w:val="Normal"/>
    <w:next w:val="Normal"/>
    <w:autoRedefine/>
    <w:uiPriority w:val="99"/>
    <w:semiHidden/>
    <w:rsid w:val="00F65041"/>
    <w:pPr>
      <w:ind w:left="440" w:hanging="220"/>
    </w:pPr>
    <w:rPr>
      <w:rFonts w:eastAsiaTheme="minorEastAsia"/>
    </w:rPr>
  </w:style>
  <w:style w:type="paragraph" w:styleId="Index3">
    <w:name w:val="index 3"/>
    <w:basedOn w:val="Normal"/>
    <w:next w:val="Normal"/>
    <w:autoRedefine/>
    <w:uiPriority w:val="99"/>
    <w:semiHidden/>
    <w:rsid w:val="00F65041"/>
    <w:pPr>
      <w:ind w:left="660" w:hanging="220"/>
    </w:pPr>
    <w:rPr>
      <w:rFonts w:eastAsiaTheme="minorEastAsia"/>
    </w:rPr>
  </w:style>
  <w:style w:type="paragraph" w:styleId="Index4">
    <w:name w:val="index 4"/>
    <w:basedOn w:val="Normal"/>
    <w:next w:val="Normal"/>
    <w:autoRedefine/>
    <w:uiPriority w:val="99"/>
    <w:semiHidden/>
    <w:rsid w:val="00F65041"/>
    <w:pPr>
      <w:ind w:left="880" w:hanging="220"/>
    </w:pPr>
    <w:rPr>
      <w:rFonts w:eastAsiaTheme="minorEastAsia"/>
    </w:rPr>
  </w:style>
  <w:style w:type="paragraph" w:styleId="Index5">
    <w:name w:val="index 5"/>
    <w:basedOn w:val="Normal"/>
    <w:next w:val="Normal"/>
    <w:autoRedefine/>
    <w:uiPriority w:val="99"/>
    <w:semiHidden/>
    <w:rsid w:val="00F65041"/>
    <w:pPr>
      <w:ind w:left="1100" w:hanging="220"/>
    </w:pPr>
    <w:rPr>
      <w:rFonts w:eastAsiaTheme="minorEastAsia"/>
    </w:rPr>
  </w:style>
  <w:style w:type="paragraph" w:styleId="Index6">
    <w:name w:val="index 6"/>
    <w:basedOn w:val="Normal"/>
    <w:next w:val="Normal"/>
    <w:autoRedefine/>
    <w:uiPriority w:val="99"/>
    <w:semiHidden/>
    <w:rsid w:val="00F65041"/>
    <w:pPr>
      <w:ind w:left="1320" w:hanging="220"/>
    </w:pPr>
    <w:rPr>
      <w:rFonts w:eastAsiaTheme="minorEastAsia"/>
    </w:rPr>
  </w:style>
  <w:style w:type="paragraph" w:styleId="Index7">
    <w:name w:val="index 7"/>
    <w:basedOn w:val="Normal"/>
    <w:next w:val="Normal"/>
    <w:autoRedefine/>
    <w:uiPriority w:val="99"/>
    <w:semiHidden/>
    <w:rsid w:val="00F65041"/>
    <w:pPr>
      <w:ind w:left="1540" w:hanging="220"/>
    </w:pPr>
    <w:rPr>
      <w:rFonts w:eastAsiaTheme="minorEastAsia"/>
    </w:rPr>
  </w:style>
  <w:style w:type="paragraph" w:styleId="Index8">
    <w:name w:val="index 8"/>
    <w:basedOn w:val="Normal"/>
    <w:next w:val="Normal"/>
    <w:autoRedefine/>
    <w:uiPriority w:val="99"/>
    <w:semiHidden/>
    <w:rsid w:val="00F65041"/>
    <w:pPr>
      <w:ind w:left="1760" w:hanging="220"/>
    </w:pPr>
    <w:rPr>
      <w:rFonts w:eastAsiaTheme="minorEastAsia"/>
    </w:rPr>
  </w:style>
  <w:style w:type="paragraph" w:styleId="Index9">
    <w:name w:val="index 9"/>
    <w:basedOn w:val="Normal"/>
    <w:next w:val="Normal"/>
    <w:autoRedefine/>
    <w:uiPriority w:val="99"/>
    <w:semiHidden/>
    <w:rsid w:val="00F65041"/>
    <w:pPr>
      <w:ind w:left="1980" w:hanging="220"/>
    </w:pPr>
    <w:rPr>
      <w:rFonts w:eastAsiaTheme="minorEastAsia"/>
    </w:rPr>
  </w:style>
  <w:style w:type="paragraph" w:styleId="IndexHeading">
    <w:name w:val="index heading"/>
    <w:basedOn w:val="Normal"/>
    <w:next w:val="Index1"/>
    <w:uiPriority w:val="99"/>
    <w:semiHidden/>
    <w:rsid w:val="00F65041"/>
    <w:pPr>
      <w:spacing w:line="276" w:lineRule="auto"/>
    </w:pPr>
    <w:rPr>
      <w:rFonts w:asciiTheme="majorHAnsi" w:eastAsiaTheme="majorEastAsia" w:hAnsiTheme="majorHAnsi" w:cstheme="majorBidi"/>
      <w:b/>
      <w:bCs/>
    </w:rPr>
  </w:style>
  <w:style w:type="paragraph" w:customStyle="1" w:styleId="Instructions">
    <w:name w:val="Instructions"/>
    <w:basedOn w:val="Normal"/>
    <w:uiPriority w:val="99"/>
    <w:rsid w:val="00F65041"/>
    <w:pPr>
      <w:spacing w:after="0" w:line="160" w:lineRule="atLeast"/>
      <w:ind w:right="3154"/>
      <w:jc w:val="both"/>
    </w:pPr>
    <w:rPr>
      <w:sz w:val="12"/>
      <w:szCs w:val="12"/>
    </w:rPr>
  </w:style>
  <w:style w:type="character" w:styleId="IntenseEmphasis">
    <w:name w:val="Intense Emphasis"/>
    <w:uiPriority w:val="99"/>
    <w:semiHidden/>
    <w:rsid w:val="00F6504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F65041"/>
    <w:pPr>
      <w:pBdr>
        <w:bottom w:val="single" w:sz="4" w:space="4" w:color="C7463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C746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F65041"/>
    <w:rPr>
      <w:rFonts w:eastAsiaTheme="minorEastAsia"/>
      <w:b/>
      <w:bCs/>
      <w:i/>
      <w:iCs/>
      <w:color w:val="C74634" w:themeColor="accent1"/>
      <w14:numSpacing w14:val="tabular"/>
    </w:rPr>
  </w:style>
  <w:style w:type="character" w:styleId="IntenseReference">
    <w:name w:val="Intense Reference"/>
    <w:uiPriority w:val="99"/>
    <w:semiHidden/>
    <w:rsid w:val="00F65041"/>
    <w:rPr>
      <w:b/>
      <w:bCs/>
      <w:smallCaps/>
      <w:color w:val="FACD62" w:themeColor="accent2"/>
      <w:spacing w:val="5"/>
      <w:u w:val="single"/>
    </w:rPr>
  </w:style>
  <w:style w:type="table" w:styleId="LightList">
    <w:name w:val="Light List"/>
    <w:basedOn w:val="TableNormal"/>
    <w:uiPriority w:val="61"/>
    <w:rsid w:val="00F6504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312D2A" w:themeColor="text1"/>
        <w:left w:val="single" w:sz="8" w:space="0" w:color="312D2A" w:themeColor="text1"/>
        <w:bottom w:val="single" w:sz="8" w:space="0" w:color="312D2A" w:themeColor="text1"/>
        <w:right w:val="single" w:sz="8" w:space="0" w:color="312D2A" w:themeColor="text1"/>
      </w:tblBorders>
    </w:tblPr>
    <w:tblStylePr w:type="firstRow">
      <w:pPr>
        <w:spacing w:before="0" w:after="0" w:line="240" w:lineRule="auto"/>
      </w:pPr>
      <w:rPr>
        <w:b/>
        <w:bCs/>
        <w:color w:val="FCFBFA" w:themeColor="background1"/>
      </w:rPr>
      <w:tblPr/>
      <w:tcPr>
        <w:shd w:val="clear" w:color="auto" w:fill="312D2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2D2A" w:themeColor="text1"/>
          <w:left w:val="single" w:sz="8" w:space="0" w:color="312D2A" w:themeColor="text1"/>
          <w:bottom w:val="single" w:sz="8" w:space="0" w:color="312D2A" w:themeColor="text1"/>
          <w:right w:val="single" w:sz="8" w:space="0" w:color="312D2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2D2A" w:themeColor="text1"/>
          <w:left w:val="single" w:sz="8" w:space="0" w:color="312D2A" w:themeColor="text1"/>
          <w:bottom w:val="single" w:sz="8" w:space="0" w:color="312D2A" w:themeColor="text1"/>
          <w:right w:val="single" w:sz="8" w:space="0" w:color="312D2A" w:themeColor="text1"/>
        </w:tcBorders>
      </w:tcPr>
    </w:tblStylePr>
    <w:tblStylePr w:type="band1Horz">
      <w:tblPr/>
      <w:tcPr>
        <w:tcBorders>
          <w:top w:val="single" w:sz="8" w:space="0" w:color="312D2A" w:themeColor="text1"/>
          <w:left w:val="single" w:sz="8" w:space="0" w:color="312D2A" w:themeColor="text1"/>
          <w:bottom w:val="single" w:sz="8" w:space="0" w:color="312D2A" w:themeColor="text1"/>
          <w:right w:val="single" w:sz="8" w:space="0" w:color="312D2A" w:themeColor="text1"/>
        </w:tcBorders>
      </w:tcPr>
    </w:tblStylePr>
  </w:style>
  <w:style w:type="character" w:styleId="LineNumber">
    <w:name w:val="line number"/>
    <w:basedOn w:val="DefaultParagraphFont"/>
    <w:uiPriority w:val="99"/>
    <w:semiHidden/>
    <w:rsid w:val="00F65041"/>
  </w:style>
  <w:style w:type="paragraph" w:styleId="List">
    <w:name w:val="List"/>
    <w:basedOn w:val="Normal"/>
    <w:uiPriority w:val="99"/>
    <w:semiHidden/>
    <w:rsid w:val="00F65041"/>
    <w:pPr>
      <w:spacing w:line="276" w:lineRule="auto"/>
      <w:ind w:left="360" w:hanging="360"/>
      <w:contextualSpacing/>
    </w:pPr>
    <w:rPr>
      <w:rFonts w:eastAsiaTheme="minorEastAsia"/>
    </w:rPr>
  </w:style>
  <w:style w:type="paragraph" w:styleId="List2">
    <w:name w:val="List 2"/>
    <w:basedOn w:val="Normal"/>
    <w:uiPriority w:val="99"/>
    <w:semiHidden/>
    <w:rsid w:val="00F65041"/>
    <w:pPr>
      <w:spacing w:line="276" w:lineRule="auto"/>
      <w:ind w:left="720" w:hanging="360"/>
      <w:contextualSpacing/>
    </w:pPr>
    <w:rPr>
      <w:rFonts w:eastAsiaTheme="minorEastAsia"/>
    </w:rPr>
  </w:style>
  <w:style w:type="paragraph" w:styleId="List3">
    <w:name w:val="List 3"/>
    <w:basedOn w:val="Normal"/>
    <w:uiPriority w:val="99"/>
    <w:semiHidden/>
    <w:rsid w:val="00F65041"/>
    <w:pPr>
      <w:spacing w:line="276" w:lineRule="auto"/>
      <w:ind w:left="1080" w:hanging="360"/>
      <w:contextualSpacing/>
    </w:pPr>
    <w:rPr>
      <w:rFonts w:eastAsiaTheme="minorEastAsia"/>
    </w:rPr>
  </w:style>
  <w:style w:type="paragraph" w:styleId="List4">
    <w:name w:val="List 4"/>
    <w:basedOn w:val="Normal"/>
    <w:uiPriority w:val="99"/>
    <w:semiHidden/>
    <w:rsid w:val="00F65041"/>
    <w:pPr>
      <w:spacing w:line="276" w:lineRule="auto"/>
      <w:ind w:left="1440" w:hanging="360"/>
      <w:contextualSpacing/>
    </w:pPr>
    <w:rPr>
      <w:rFonts w:eastAsiaTheme="minorEastAsia"/>
    </w:rPr>
  </w:style>
  <w:style w:type="paragraph" w:styleId="List5">
    <w:name w:val="List 5"/>
    <w:basedOn w:val="Normal"/>
    <w:uiPriority w:val="99"/>
    <w:semiHidden/>
    <w:rsid w:val="00F65041"/>
    <w:pPr>
      <w:spacing w:line="276" w:lineRule="auto"/>
      <w:ind w:left="1800" w:hanging="360"/>
      <w:contextualSpacing/>
    </w:pPr>
    <w:rPr>
      <w:rFonts w:eastAsiaTheme="minorEastAsia"/>
    </w:rPr>
  </w:style>
  <w:style w:type="paragraph" w:styleId="ListBullet">
    <w:name w:val="List Bullet"/>
    <w:basedOn w:val="Normal"/>
    <w:uiPriority w:val="99"/>
    <w:semiHidden/>
    <w:rsid w:val="00F65041"/>
    <w:rPr>
      <w:rFonts w:eastAsiaTheme="minorEastAsia"/>
    </w:rPr>
  </w:style>
  <w:style w:type="paragraph" w:styleId="ListBullet2">
    <w:name w:val="List Bullet 2"/>
    <w:basedOn w:val="ListBullet"/>
    <w:uiPriority w:val="99"/>
    <w:semiHidden/>
    <w:rsid w:val="00F65041"/>
    <w:pPr>
      <w:numPr>
        <w:numId w:val="3"/>
      </w:numPr>
    </w:pPr>
  </w:style>
  <w:style w:type="paragraph" w:styleId="ListBullet3">
    <w:name w:val="List Bullet 3"/>
    <w:basedOn w:val="ListBullet"/>
    <w:uiPriority w:val="99"/>
    <w:semiHidden/>
    <w:rsid w:val="00F65041"/>
    <w:pPr>
      <w:numPr>
        <w:numId w:val="4"/>
      </w:numPr>
    </w:pPr>
  </w:style>
  <w:style w:type="paragraph" w:styleId="ListBullet4">
    <w:name w:val="List Bullet 4"/>
    <w:basedOn w:val="ListBullet"/>
    <w:uiPriority w:val="99"/>
    <w:semiHidden/>
    <w:rsid w:val="00F65041"/>
    <w:pPr>
      <w:numPr>
        <w:numId w:val="5"/>
      </w:numPr>
    </w:pPr>
  </w:style>
  <w:style w:type="paragraph" w:styleId="ListBullet5">
    <w:name w:val="List Bullet 5"/>
    <w:basedOn w:val="Normal"/>
    <w:uiPriority w:val="99"/>
    <w:semiHidden/>
    <w:rsid w:val="00F65041"/>
    <w:pPr>
      <w:numPr>
        <w:numId w:val="6"/>
      </w:numPr>
    </w:pPr>
    <w:rPr>
      <w:rFonts w:eastAsiaTheme="minorEastAsia"/>
    </w:rPr>
  </w:style>
  <w:style w:type="paragraph" w:styleId="ListContinue">
    <w:name w:val="List Continue"/>
    <w:basedOn w:val="Normal"/>
    <w:uiPriority w:val="99"/>
    <w:semiHidden/>
    <w:rsid w:val="00F65041"/>
    <w:pPr>
      <w:numPr>
        <w:numId w:val="8"/>
      </w:numPr>
    </w:pPr>
    <w:rPr>
      <w:rFonts w:eastAsiaTheme="minorEastAsia"/>
    </w:rPr>
  </w:style>
  <w:style w:type="numbering" w:customStyle="1" w:styleId="ListContinue5Indents">
    <w:name w:val="List Continue (5 Indents)"/>
    <w:uiPriority w:val="99"/>
    <w:rsid w:val="00F65041"/>
    <w:pPr>
      <w:numPr>
        <w:numId w:val="7"/>
      </w:numPr>
    </w:pPr>
  </w:style>
  <w:style w:type="paragraph" w:styleId="ListContinue2">
    <w:name w:val="List Continue 2"/>
    <w:basedOn w:val="ListContinue"/>
    <w:uiPriority w:val="99"/>
    <w:semiHidden/>
    <w:rsid w:val="00F65041"/>
    <w:pPr>
      <w:numPr>
        <w:ilvl w:val="1"/>
      </w:numPr>
    </w:pPr>
  </w:style>
  <w:style w:type="paragraph" w:styleId="ListContinue3">
    <w:name w:val="List Continue 3"/>
    <w:basedOn w:val="ListContinue"/>
    <w:uiPriority w:val="99"/>
    <w:semiHidden/>
    <w:rsid w:val="00F65041"/>
    <w:pPr>
      <w:numPr>
        <w:ilvl w:val="2"/>
      </w:numPr>
    </w:pPr>
  </w:style>
  <w:style w:type="paragraph" w:styleId="ListContinue4">
    <w:name w:val="List Continue 4"/>
    <w:basedOn w:val="ListContinue"/>
    <w:uiPriority w:val="99"/>
    <w:semiHidden/>
    <w:rsid w:val="00F65041"/>
    <w:pPr>
      <w:numPr>
        <w:ilvl w:val="3"/>
      </w:numPr>
    </w:pPr>
  </w:style>
  <w:style w:type="paragraph" w:styleId="ListContinue5">
    <w:name w:val="List Continue 5"/>
    <w:basedOn w:val="ListContinue"/>
    <w:uiPriority w:val="99"/>
    <w:semiHidden/>
    <w:rsid w:val="00F65041"/>
    <w:pPr>
      <w:numPr>
        <w:ilvl w:val="4"/>
      </w:numPr>
    </w:pPr>
  </w:style>
  <w:style w:type="paragraph" w:styleId="ListNumber">
    <w:name w:val="List Number"/>
    <w:basedOn w:val="Normal"/>
    <w:uiPriority w:val="99"/>
    <w:semiHidden/>
    <w:rsid w:val="00F65041"/>
    <w:pPr>
      <w:numPr>
        <w:numId w:val="9"/>
      </w:numPr>
    </w:pPr>
    <w:rPr>
      <w:rFonts w:eastAsiaTheme="minorEastAsia"/>
    </w:rPr>
  </w:style>
  <w:style w:type="paragraph" w:styleId="ListNumber2">
    <w:name w:val="List Number 2"/>
    <w:basedOn w:val="ListNumber"/>
    <w:uiPriority w:val="99"/>
    <w:semiHidden/>
    <w:rsid w:val="00F65041"/>
    <w:pPr>
      <w:numPr>
        <w:numId w:val="10"/>
      </w:numPr>
    </w:pPr>
  </w:style>
  <w:style w:type="paragraph" w:styleId="ListNumber3">
    <w:name w:val="List Number 3"/>
    <w:basedOn w:val="ListNumber"/>
    <w:uiPriority w:val="99"/>
    <w:semiHidden/>
    <w:rsid w:val="00F65041"/>
    <w:pPr>
      <w:numPr>
        <w:numId w:val="11"/>
      </w:numPr>
      <w:spacing w:line="276" w:lineRule="auto"/>
      <w:contextualSpacing/>
    </w:pPr>
  </w:style>
  <w:style w:type="paragraph" w:styleId="ListNumber4">
    <w:name w:val="List Number 4"/>
    <w:basedOn w:val="ListNumber"/>
    <w:uiPriority w:val="99"/>
    <w:semiHidden/>
    <w:rsid w:val="00F65041"/>
    <w:pPr>
      <w:numPr>
        <w:numId w:val="12"/>
      </w:numPr>
      <w:spacing w:line="276" w:lineRule="auto"/>
      <w:contextualSpacing/>
    </w:pPr>
  </w:style>
  <w:style w:type="paragraph" w:styleId="ListNumber5">
    <w:name w:val="List Number 5"/>
    <w:basedOn w:val="ListNumber"/>
    <w:uiPriority w:val="99"/>
    <w:semiHidden/>
    <w:rsid w:val="00F65041"/>
    <w:pPr>
      <w:numPr>
        <w:numId w:val="13"/>
      </w:numPr>
      <w:spacing w:line="276" w:lineRule="auto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504D38"/>
    <w:pPr>
      <w:pageBreakBefore/>
      <w:pBdr>
        <w:bottom w:val="single" w:sz="4" w:space="15" w:color="auto"/>
      </w:pBdr>
      <w:spacing w:before="0" w:line="240" w:lineRule="auto"/>
      <w:ind w:right="2816"/>
      <w:outlineLvl w:val="9"/>
    </w:pPr>
    <w:rPr>
      <w:rFonts w:eastAsiaTheme="majorEastAsia" w:cstheme="majorBidi"/>
      <w:bCs w:val="0"/>
      <w:sz w:val="26"/>
      <w:szCs w:val="26"/>
    </w:rPr>
  </w:style>
  <w:style w:type="paragraph" w:customStyle="1" w:styleId="Listofimagestables">
    <w:name w:val="List of images+tables"/>
    <w:basedOn w:val="TOCHeading"/>
    <w:uiPriority w:val="99"/>
    <w:rsid w:val="00504D38"/>
    <w:pPr>
      <w:pageBreakBefore w:val="0"/>
      <w:pBdr>
        <w:top w:val="single" w:sz="2" w:space="7" w:color="auto"/>
        <w:bottom w:val="none" w:sz="0" w:space="0" w:color="auto"/>
      </w:pBdr>
      <w:spacing w:after="65" w:line="320" w:lineRule="atLeast"/>
    </w:pPr>
    <w:rPr>
      <w:b w:val="0"/>
      <w:color w:val="auto"/>
      <w:sz w:val="19"/>
    </w:rPr>
  </w:style>
  <w:style w:type="paragraph" w:styleId="ListParagraph">
    <w:name w:val="List Paragraph"/>
    <w:basedOn w:val="Normal"/>
    <w:uiPriority w:val="99"/>
    <w:semiHidden/>
    <w:qFormat/>
    <w:rsid w:val="00F65041"/>
    <w:pPr>
      <w:spacing w:after="80"/>
      <w:ind w:left="720"/>
    </w:pPr>
    <w:rPr>
      <w:rFonts w:eastAsiaTheme="minorEastAsia"/>
    </w:rPr>
  </w:style>
  <w:style w:type="paragraph" w:styleId="MacroText">
    <w:name w:val="macro"/>
    <w:link w:val="MacroTextChar"/>
    <w:uiPriority w:val="99"/>
    <w:semiHidden/>
    <w:rsid w:val="00F65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Theme="minorEastAsia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65041"/>
    <w:rPr>
      <w:rFonts w:ascii="Consolas" w:eastAsiaTheme="minorEastAsia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F65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65041"/>
    <w:rPr>
      <w:rFonts w:asciiTheme="majorHAnsi" w:eastAsiaTheme="majorEastAsia" w:hAnsiTheme="majorHAnsi" w:cstheme="majorBidi"/>
      <w:sz w:val="24"/>
      <w:szCs w:val="24"/>
      <w:shd w:val="pct20" w:color="auto" w:fill="auto"/>
      <w14:numSpacing w14:val="tabular"/>
    </w:rPr>
  </w:style>
  <w:style w:type="paragraph" w:styleId="NormalWeb">
    <w:name w:val="Normal (Web)"/>
    <w:basedOn w:val="Normal"/>
    <w:uiPriority w:val="99"/>
    <w:semiHidden/>
    <w:rsid w:val="00F65041"/>
    <w:pPr>
      <w:spacing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bullet">
    <w:name w:val="Normal bullet"/>
    <w:basedOn w:val="Normal"/>
    <w:uiPriority w:val="2"/>
    <w:qFormat/>
    <w:rsid w:val="00F65041"/>
    <w:pPr>
      <w:numPr>
        <w:numId w:val="14"/>
      </w:numPr>
    </w:pPr>
  </w:style>
  <w:style w:type="paragraph" w:customStyle="1" w:styleId="Normalbullet1">
    <w:name w:val="Normal bullet 1"/>
    <w:basedOn w:val="Normalbullet"/>
    <w:uiPriority w:val="2"/>
    <w:rsid w:val="00F65041"/>
    <w:pPr>
      <w:numPr>
        <w:ilvl w:val="1"/>
      </w:numPr>
    </w:pPr>
  </w:style>
  <w:style w:type="paragraph" w:customStyle="1" w:styleId="Normalbullet2">
    <w:name w:val="Normal bullet 2"/>
    <w:basedOn w:val="Normalbullet"/>
    <w:uiPriority w:val="99"/>
    <w:rsid w:val="00F65041"/>
    <w:pPr>
      <w:numPr>
        <w:ilvl w:val="2"/>
      </w:numPr>
    </w:pPr>
  </w:style>
  <w:style w:type="paragraph" w:customStyle="1" w:styleId="Normalbullet3">
    <w:name w:val="Normal bullet 3"/>
    <w:basedOn w:val="Normalbullet"/>
    <w:uiPriority w:val="99"/>
    <w:rsid w:val="00F65041"/>
    <w:pPr>
      <w:numPr>
        <w:ilvl w:val="3"/>
      </w:numPr>
    </w:pPr>
  </w:style>
  <w:style w:type="paragraph" w:customStyle="1" w:styleId="Normalbullet4">
    <w:name w:val="Normal bullet 4"/>
    <w:basedOn w:val="Normalbullet"/>
    <w:uiPriority w:val="99"/>
    <w:rsid w:val="00F65041"/>
    <w:pPr>
      <w:numPr>
        <w:ilvl w:val="4"/>
      </w:numPr>
    </w:pPr>
  </w:style>
  <w:style w:type="paragraph" w:customStyle="1" w:styleId="Normalbullet5">
    <w:name w:val="Normal bullet 5"/>
    <w:basedOn w:val="Normalbullet4"/>
    <w:uiPriority w:val="99"/>
    <w:rsid w:val="00F65041"/>
    <w:pPr>
      <w:numPr>
        <w:ilvl w:val="5"/>
      </w:numPr>
    </w:pPr>
  </w:style>
  <w:style w:type="paragraph" w:customStyle="1" w:styleId="Normalbullet6">
    <w:name w:val="Normal bullet 6"/>
    <w:basedOn w:val="Normalbullet5"/>
    <w:uiPriority w:val="99"/>
    <w:rsid w:val="00F65041"/>
    <w:pPr>
      <w:numPr>
        <w:ilvl w:val="6"/>
      </w:numPr>
    </w:pPr>
  </w:style>
  <w:style w:type="paragraph" w:styleId="NormalIndent">
    <w:name w:val="Normal Indent"/>
    <w:basedOn w:val="Normal"/>
    <w:uiPriority w:val="99"/>
    <w:semiHidden/>
    <w:rsid w:val="00F65041"/>
    <w:pPr>
      <w:spacing w:line="276" w:lineRule="auto"/>
      <w:ind w:left="720"/>
    </w:pPr>
    <w:rPr>
      <w:rFonts w:eastAsiaTheme="minorEastAsia"/>
    </w:rPr>
  </w:style>
  <w:style w:type="paragraph" w:customStyle="1" w:styleId="Normaloutline1">
    <w:name w:val="Normal outline 1"/>
    <w:basedOn w:val="Normal"/>
    <w:uiPriority w:val="2"/>
    <w:qFormat/>
    <w:rsid w:val="00F65041"/>
    <w:pPr>
      <w:numPr>
        <w:numId w:val="15"/>
      </w:numPr>
    </w:pPr>
  </w:style>
  <w:style w:type="paragraph" w:customStyle="1" w:styleId="Normaloutline2">
    <w:name w:val="Normal outline 2"/>
    <w:basedOn w:val="Normal"/>
    <w:uiPriority w:val="99"/>
    <w:rsid w:val="00F65041"/>
    <w:pPr>
      <w:numPr>
        <w:ilvl w:val="1"/>
        <w:numId w:val="15"/>
      </w:numPr>
    </w:pPr>
  </w:style>
  <w:style w:type="paragraph" w:customStyle="1" w:styleId="Normaloutline3">
    <w:name w:val="Normal outline 3"/>
    <w:basedOn w:val="Normaloutline1"/>
    <w:uiPriority w:val="99"/>
    <w:rsid w:val="00F65041"/>
    <w:pPr>
      <w:numPr>
        <w:ilvl w:val="2"/>
      </w:numPr>
    </w:pPr>
  </w:style>
  <w:style w:type="paragraph" w:customStyle="1" w:styleId="Normaloutline4">
    <w:name w:val="Normal outline 4"/>
    <w:basedOn w:val="Normaloutline1"/>
    <w:uiPriority w:val="99"/>
    <w:rsid w:val="00F65041"/>
    <w:pPr>
      <w:numPr>
        <w:ilvl w:val="3"/>
      </w:numPr>
    </w:pPr>
  </w:style>
  <w:style w:type="paragraph" w:customStyle="1" w:styleId="Normaloutline5">
    <w:name w:val="Normal outline 5"/>
    <w:basedOn w:val="Normaloutline1"/>
    <w:uiPriority w:val="99"/>
    <w:rsid w:val="00F65041"/>
    <w:pPr>
      <w:numPr>
        <w:ilvl w:val="4"/>
      </w:numPr>
    </w:pPr>
  </w:style>
  <w:style w:type="paragraph" w:customStyle="1" w:styleId="Normaloutline6">
    <w:name w:val="Normal outline 6"/>
    <w:basedOn w:val="Normaloutline1"/>
    <w:uiPriority w:val="99"/>
    <w:rsid w:val="00F65041"/>
    <w:pPr>
      <w:numPr>
        <w:ilvl w:val="5"/>
      </w:numPr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65041"/>
    <w:rPr>
      <w:rFonts w:eastAsiaTheme="minorEastAsia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65041"/>
    <w:rPr>
      <w:rFonts w:eastAsiaTheme="minorEastAsia"/>
      <w14:numSpacing w14:val="tabular"/>
    </w:rPr>
  </w:style>
  <w:style w:type="numbering" w:customStyle="1" w:styleId="NumberedList">
    <w:name w:val="Numbered List"/>
    <w:uiPriority w:val="99"/>
    <w:rsid w:val="00F65041"/>
    <w:pPr>
      <w:numPr>
        <w:numId w:val="16"/>
      </w:numPr>
    </w:pPr>
  </w:style>
  <w:style w:type="character" w:styleId="PageNumber">
    <w:name w:val="page number"/>
    <w:basedOn w:val="DefaultParagraphFont"/>
    <w:uiPriority w:val="99"/>
    <w:semiHidden/>
    <w:rsid w:val="00F65041"/>
  </w:style>
  <w:style w:type="character" w:styleId="PlaceholderText">
    <w:name w:val="Placeholder Text"/>
    <w:basedOn w:val="DefaultParagraphFont"/>
    <w:uiPriority w:val="99"/>
    <w:semiHidden/>
    <w:rsid w:val="00F6504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F65041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5041"/>
    <w:rPr>
      <w:rFonts w:ascii="Consolas" w:eastAsiaTheme="minorEastAsia" w:hAnsi="Consolas" w:cs="Consolas"/>
      <w:sz w:val="21"/>
      <w:szCs w:val="21"/>
      <w14:numSpacing w14:val="tabular"/>
    </w:rPr>
  </w:style>
  <w:style w:type="paragraph" w:styleId="Quote">
    <w:name w:val="Quote"/>
    <w:basedOn w:val="Normal"/>
    <w:next w:val="Normal"/>
    <w:link w:val="QuoteChar"/>
    <w:uiPriority w:val="99"/>
    <w:semiHidden/>
    <w:rsid w:val="00F65041"/>
    <w:pPr>
      <w:spacing w:line="276" w:lineRule="auto"/>
    </w:pPr>
    <w:rPr>
      <w:rFonts w:eastAsiaTheme="minorEastAsia"/>
      <w:i/>
      <w:iCs/>
    </w:rPr>
  </w:style>
  <w:style w:type="character" w:customStyle="1" w:styleId="QuoteChar">
    <w:name w:val="Quote Char"/>
    <w:basedOn w:val="DefaultParagraphFont"/>
    <w:link w:val="Quote"/>
    <w:uiPriority w:val="99"/>
    <w:semiHidden/>
    <w:rsid w:val="00F65041"/>
    <w:rPr>
      <w:rFonts w:eastAsiaTheme="minorEastAsia"/>
      <w:i/>
      <w:iCs/>
      <w14:numSpacing w14:val="tabular"/>
    </w:rPr>
  </w:style>
  <w:style w:type="paragraph" w:customStyle="1" w:styleId="Rightcolumnbody">
    <w:name w:val="Right column body"/>
    <w:basedOn w:val="Normal"/>
    <w:link w:val="RightcolumnbodyChar"/>
    <w:uiPriority w:val="12"/>
    <w:rsid w:val="00F65041"/>
    <w:pPr>
      <w:spacing w:after="110" w:line="220" w:lineRule="atLeast"/>
    </w:pPr>
    <w:rPr>
      <w:sz w:val="16"/>
    </w:rPr>
  </w:style>
  <w:style w:type="character" w:customStyle="1" w:styleId="RightcolumnbodyChar">
    <w:name w:val="Right column body Char"/>
    <w:basedOn w:val="DefaultParagraphFont"/>
    <w:link w:val="Rightcolumnbody"/>
    <w:uiPriority w:val="12"/>
    <w:rsid w:val="00F65041"/>
    <w:rPr>
      <w:sz w:val="16"/>
      <w14:numSpacing w14:val="tabular"/>
    </w:rPr>
  </w:style>
  <w:style w:type="paragraph" w:customStyle="1" w:styleId="Rightcolumnbullet">
    <w:name w:val="Right column bullet"/>
    <w:basedOn w:val="Rightcolumnbody"/>
    <w:link w:val="RightcolumnbulletChar"/>
    <w:uiPriority w:val="12"/>
    <w:rsid w:val="00056488"/>
    <w:pPr>
      <w:numPr>
        <w:numId w:val="17"/>
      </w:numPr>
      <w:tabs>
        <w:tab w:val="left" w:pos="216"/>
      </w:tabs>
      <w:ind w:left="216" w:hanging="216"/>
    </w:pPr>
  </w:style>
  <w:style w:type="character" w:customStyle="1" w:styleId="RightcolumnbulletChar">
    <w:name w:val="Right column bullet Char"/>
    <w:basedOn w:val="RightcolumnbodyChar"/>
    <w:link w:val="Rightcolumnbullet"/>
    <w:uiPriority w:val="12"/>
    <w:rsid w:val="00056488"/>
    <w:rPr>
      <w:sz w:val="16"/>
      <w14:numSpacing w14:val="tabular"/>
    </w:rPr>
  </w:style>
  <w:style w:type="paragraph" w:customStyle="1" w:styleId="Rightcolumnheading">
    <w:name w:val="Right column heading"/>
    <w:basedOn w:val="Rightcolumnbody"/>
    <w:next w:val="Rightcolumnbody"/>
    <w:link w:val="RightcolumnheadingChar"/>
    <w:uiPriority w:val="12"/>
    <w:rsid w:val="00F65041"/>
    <w:pPr>
      <w:spacing w:after="120"/>
    </w:pPr>
    <w:rPr>
      <w:b/>
      <w:bCs/>
      <w:color w:val="AE562C"/>
    </w:rPr>
  </w:style>
  <w:style w:type="character" w:customStyle="1" w:styleId="RightcolumnheadingChar">
    <w:name w:val="Right column heading Char"/>
    <w:basedOn w:val="RightcolumnbodyChar"/>
    <w:link w:val="Rightcolumnheading"/>
    <w:uiPriority w:val="12"/>
    <w:rsid w:val="00F65041"/>
    <w:rPr>
      <w:b/>
      <w:bCs/>
      <w:color w:val="AE562C"/>
      <w:sz w:val="16"/>
      <w14:numSpacing w14:val="tabular"/>
    </w:rPr>
  </w:style>
  <w:style w:type="paragraph" w:customStyle="1" w:styleId="Rightcolumnheading-firstheading">
    <w:name w:val="Right column heading - first heading"/>
    <w:basedOn w:val="Rightcolumnheading"/>
    <w:next w:val="Rightcolumnbody"/>
    <w:link w:val="Rightcolumnheading-firstheadingChar"/>
    <w:uiPriority w:val="12"/>
    <w:rsid w:val="00F65041"/>
    <w:rPr>
      <w:lang w:bidi="en-US"/>
    </w:rPr>
  </w:style>
  <w:style w:type="character" w:customStyle="1" w:styleId="Rightcolumnheading-firstheadingChar">
    <w:name w:val="Right column heading - first heading Char"/>
    <w:basedOn w:val="RightcolumnheadingChar"/>
    <w:link w:val="Rightcolumnheading-firstheading"/>
    <w:uiPriority w:val="12"/>
    <w:rsid w:val="00F65041"/>
    <w:rPr>
      <w:b/>
      <w:bCs/>
      <w:color w:val="AE562C"/>
      <w:sz w:val="16"/>
      <w:lang w:bidi="en-US"/>
      <w14:numSpacing w14:val="tabular"/>
    </w:rPr>
  </w:style>
  <w:style w:type="paragraph" w:customStyle="1" w:styleId="Rightcolumnquote">
    <w:name w:val="Right column quote"/>
    <w:basedOn w:val="Rightcolumnbody"/>
    <w:next w:val="Normal"/>
    <w:link w:val="RightcolumnquoteChar"/>
    <w:uiPriority w:val="12"/>
    <w:rsid w:val="00F65041"/>
    <w:pPr>
      <w:spacing w:after="0" w:line="320" w:lineRule="atLeast"/>
    </w:pPr>
    <w:rPr>
      <w:rFonts w:asciiTheme="majorHAnsi" w:hAnsiTheme="majorHAnsi"/>
      <w:color w:val="AE562C"/>
      <w:sz w:val="24"/>
    </w:rPr>
  </w:style>
  <w:style w:type="character" w:customStyle="1" w:styleId="RightcolumnquoteChar">
    <w:name w:val="Right column quote Char"/>
    <w:basedOn w:val="RightcolumnbodyChar"/>
    <w:link w:val="Rightcolumnquote"/>
    <w:uiPriority w:val="12"/>
    <w:rsid w:val="00F65041"/>
    <w:rPr>
      <w:rFonts w:asciiTheme="majorHAnsi" w:hAnsiTheme="majorHAnsi"/>
      <w:color w:val="AE562C"/>
      <w:sz w:val="24"/>
      <w14:numSpacing w14:val="tabular"/>
    </w:rPr>
  </w:style>
  <w:style w:type="paragraph" w:customStyle="1" w:styleId="Rightcolumnquotecredit">
    <w:name w:val="Right column quote credit"/>
    <w:basedOn w:val="Rightcolumnbody"/>
    <w:next w:val="Normal"/>
    <w:link w:val="RightcolumnquotecreditChar"/>
    <w:uiPriority w:val="12"/>
    <w:rsid w:val="00F65041"/>
    <w:pPr>
      <w:spacing w:before="170" w:after="0"/>
    </w:pPr>
    <w:rPr>
      <w:b/>
    </w:rPr>
  </w:style>
  <w:style w:type="character" w:customStyle="1" w:styleId="RightcolumnquotecreditChar">
    <w:name w:val="Right column quote credit Char"/>
    <w:basedOn w:val="RightcolumnbodyChar"/>
    <w:link w:val="Rightcolumnquotecredit"/>
    <w:uiPriority w:val="12"/>
    <w:rsid w:val="00F65041"/>
    <w:rPr>
      <w:b/>
      <w:sz w:val="16"/>
      <w14:numSpacing w14:val="tabular"/>
    </w:rPr>
  </w:style>
  <w:style w:type="paragraph" w:customStyle="1" w:styleId="Rightcolumnquotedetails">
    <w:name w:val="Right column quote details"/>
    <w:basedOn w:val="Rightcolumnbody"/>
    <w:link w:val="RightcolumnquotedetailsChar"/>
    <w:uiPriority w:val="12"/>
    <w:rsid w:val="00F65041"/>
    <w:pPr>
      <w:spacing w:after="0"/>
    </w:pPr>
  </w:style>
  <w:style w:type="character" w:customStyle="1" w:styleId="RightcolumnquotedetailsChar">
    <w:name w:val="Right column quote details Char"/>
    <w:basedOn w:val="RightcolumnbodyChar"/>
    <w:link w:val="Rightcolumnquotedetails"/>
    <w:uiPriority w:val="12"/>
    <w:rsid w:val="00F65041"/>
    <w:rPr>
      <w:sz w:val="16"/>
      <w14:numSpacing w14:val="tabular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65041"/>
    <w:pPr>
      <w:spacing w:line="276" w:lineRule="auto"/>
    </w:pPr>
    <w:rPr>
      <w:rFonts w:eastAsiaTheme="minorEastAsia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65041"/>
    <w:rPr>
      <w:rFonts w:eastAsiaTheme="minorEastAsia"/>
      <w14:numSpacing w14:val="tabular"/>
    </w:rPr>
  </w:style>
  <w:style w:type="paragraph" w:styleId="Signature">
    <w:name w:val="Signature"/>
    <w:basedOn w:val="Normal"/>
    <w:link w:val="SignatureChar"/>
    <w:uiPriority w:val="99"/>
    <w:semiHidden/>
    <w:rsid w:val="00F65041"/>
    <w:pPr>
      <w:ind w:left="4320"/>
    </w:pPr>
    <w:rPr>
      <w:rFonts w:eastAsiaTheme="minorEastAsia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65041"/>
    <w:rPr>
      <w:rFonts w:eastAsiaTheme="minorEastAsia"/>
      <w14:numSpacing w14:val="tabular"/>
    </w:rPr>
  </w:style>
  <w:style w:type="paragraph" w:customStyle="1" w:styleId="Smalltext">
    <w:name w:val="Small text"/>
    <w:basedOn w:val="Normal"/>
    <w:link w:val="SmalltextChar"/>
    <w:uiPriority w:val="1"/>
    <w:rsid w:val="00F65041"/>
    <w:pPr>
      <w:tabs>
        <w:tab w:val="left" w:pos="288"/>
      </w:tabs>
      <w:spacing w:after="100" w:line="200" w:lineRule="atLeast"/>
    </w:pPr>
    <w:rPr>
      <w:sz w:val="15"/>
    </w:rPr>
  </w:style>
  <w:style w:type="character" w:customStyle="1" w:styleId="SmalltextChar">
    <w:name w:val="Small text Char"/>
    <w:basedOn w:val="DefaultParagraphFont"/>
    <w:link w:val="Smalltext"/>
    <w:uiPriority w:val="1"/>
    <w:rsid w:val="00F65041"/>
    <w:rPr>
      <w:sz w:val="15"/>
      <w14:numSpacing w14:val="tabular"/>
    </w:rPr>
  </w:style>
  <w:style w:type="paragraph" w:customStyle="1" w:styleId="Smallbullet">
    <w:name w:val="Small bullet"/>
    <w:basedOn w:val="Smalltext"/>
    <w:uiPriority w:val="2"/>
    <w:rsid w:val="00F65041"/>
    <w:pPr>
      <w:numPr>
        <w:numId w:val="18"/>
      </w:numPr>
      <w:tabs>
        <w:tab w:val="clear" w:pos="288"/>
      </w:tabs>
    </w:pPr>
  </w:style>
  <w:style w:type="paragraph" w:customStyle="1" w:styleId="Smallbullet1">
    <w:name w:val="Small bullet 1"/>
    <w:basedOn w:val="Smallbullet"/>
    <w:uiPriority w:val="2"/>
    <w:rsid w:val="00F65041"/>
    <w:pPr>
      <w:numPr>
        <w:ilvl w:val="1"/>
      </w:numPr>
    </w:pPr>
  </w:style>
  <w:style w:type="paragraph" w:customStyle="1" w:styleId="Smallbullet2">
    <w:name w:val="Small bullet 2"/>
    <w:basedOn w:val="Smallbullet"/>
    <w:uiPriority w:val="99"/>
    <w:rsid w:val="00F65041"/>
    <w:pPr>
      <w:numPr>
        <w:ilvl w:val="2"/>
      </w:numPr>
    </w:pPr>
  </w:style>
  <w:style w:type="paragraph" w:customStyle="1" w:styleId="Smallbullet3">
    <w:name w:val="Small bullet 3"/>
    <w:basedOn w:val="Smallbullet"/>
    <w:uiPriority w:val="99"/>
    <w:rsid w:val="00F65041"/>
    <w:pPr>
      <w:numPr>
        <w:ilvl w:val="3"/>
      </w:numPr>
    </w:pPr>
  </w:style>
  <w:style w:type="paragraph" w:customStyle="1" w:styleId="Smallbullet4">
    <w:name w:val="Small bullet 4"/>
    <w:basedOn w:val="Smallbullet"/>
    <w:uiPriority w:val="99"/>
    <w:rsid w:val="00F65041"/>
    <w:pPr>
      <w:numPr>
        <w:ilvl w:val="4"/>
      </w:numPr>
    </w:pPr>
  </w:style>
  <w:style w:type="paragraph" w:customStyle="1" w:styleId="Smallbullet5">
    <w:name w:val="Small bullet 5"/>
    <w:basedOn w:val="Smallbullet"/>
    <w:uiPriority w:val="99"/>
    <w:rsid w:val="00F65041"/>
    <w:pPr>
      <w:numPr>
        <w:ilvl w:val="5"/>
      </w:numPr>
    </w:pPr>
  </w:style>
  <w:style w:type="paragraph" w:customStyle="1" w:styleId="Smallbullet6">
    <w:name w:val="Small bullet 6"/>
    <w:basedOn w:val="Smallbullet"/>
    <w:uiPriority w:val="99"/>
    <w:rsid w:val="00F65041"/>
    <w:pPr>
      <w:numPr>
        <w:ilvl w:val="6"/>
      </w:numPr>
    </w:pPr>
  </w:style>
  <w:style w:type="paragraph" w:customStyle="1" w:styleId="Smalloutline1">
    <w:name w:val="Small outline 1"/>
    <w:basedOn w:val="Smalltext"/>
    <w:uiPriority w:val="2"/>
    <w:rsid w:val="00F65041"/>
    <w:pPr>
      <w:numPr>
        <w:numId w:val="19"/>
      </w:numPr>
    </w:pPr>
  </w:style>
  <w:style w:type="paragraph" w:customStyle="1" w:styleId="Smalloutline2">
    <w:name w:val="Small outline 2"/>
    <w:basedOn w:val="Smalloutline1"/>
    <w:uiPriority w:val="99"/>
    <w:rsid w:val="00F65041"/>
    <w:pPr>
      <w:numPr>
        <w:ilvl w:val="1"/>
      </w:numPr>
    </w:pPr>
  </w:style>
  <w:style w:type="paragraph" w:customStyle="1" w:styleId="Smalloutline3">
    <w:name w:val="Small outline 3"/>
    <w:basedOn w:val="Smalloutline1"/>
    <w:uiPriority w:val="99"/>
    <w:rsid w:val="00F65041"/>
    <w:pPr>
      <w:numPr>
        <w:ilvl w:val="2"/>
      </w:numPr>
    </w:pPr>
  </w:style>
  <w:style w:type="paragraph" w:customStyle="1" w:styleId="Smalloutline4">
    <w:name w:val="Small outline 4"/>
    <w:basedOn w:val="Smalloutline1"/>
    <w:uiPriority w:val="99"/>
    <w:rsid w:val="00F65041"/>
    <w:pPr>
      <w:numPr>
        <w:ilvl w:val="3"/>
      </w:numPr>
    </w:pPr>
  </w:style>
  <w:style w:type="paragraph" w:customStyle="1" w:styleId="Smalloutline5">
    <w:name w:val="Small outline 5"/>
    <w:basedOn w:val="Smalloutline1"/>
    <w:uiPriority w:val="99"/>
    <w:rsid w:val="00F65041"/>
    <w:pPr>
      <w:numPr>
        <w:ilvl w:val="4"/>
      </w:numPr>
    </w:pPr>
  </w:style>
  <w:style w:type="paragraph" w:customStyle="1" w:styleId="Smalloutline6">
    <w:name w:val="Small outline 6"/>
    <w:basedOn w:val="Smalloutline1"/>
    <w:uiPriority w:val="99"/>
    <w:rsid w:val="00F65041"/>
    <w:pPr>
      <w:numPr>
        <w:ilvl w:val="5"/>
      </w:numPr>
    </w:pPr>
  </w:style>
  <w:style w:type="character" w:styleId="Strong">
    <w:name w:val="Strong"/>
    <w:uiPriority w:val="1"/>
    <w:rsid w:val="00F65041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rsid w:val="00F65041"/>
    <w:pPr>
      <w:numPr>
        <w:ilvl w:val="1"/>
      </w:numPr>
      <w:spacing w:after="340" w:line="320" w:lineRule="atLeast"/>
      <w:ind w:right="5040"/>
    </w:pPr>
    <w:rPr>
      <w:rFonts w:eastAsiaTheme="majorEastAsia" w:cstheme="majorBidi"/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65041"/>
    <w:rPr>
      <w:rFonts w:eastAsiaTheme="majorEastAsia" w:cstheme="majorBidi"/>
      <w:iCs/>
      <w:sz w:val="22"/>
      <w:szCs w:val="24"/>
      <w14:numSpacing w14:val="tabular"/>
    </w:rPr>
  </w:style>
  <w:style w:type="paragraph" w:customStyle="1" w:styleId="Subtitlenocover">
    <w:name w:val="Subtitle no cover"/>
    <w:basedOn w:val="Subtitle"/>
    <w:link w:val="SubtitlenocoverChar"/>
    <w:uiPriority w:val="99"/>
    <w:rsid w:val="00F65041"/>
    <w:pPr>
      <w:spacing w:after="440"/>
      <w:ind w:right="0"/>
    </w:pPr>
  </w:style>
  <w:style w:type="character" w:customStyle="1" w:styleId="SubtitlenocoverChar">
    <w:name w:val="Subtitle no cover Char"/>
    <w:basedOn w:val="SubtitleChar"/>
    <w:link w:val="Subtitlenocover"/>
    <w:uiPriority w:val="99"/>
    <w:rsid w:val="00F65041"/>
    <w:rPr>
      <w:rFonts w:eastAsiaTheme="majorEastAsia" w:cstheme="majorBidi"/>
      <w:iCs/>
      <w:sz w:val="22"/>
      <w:szCs w:val="24"/>
      <w14:numSpacing w14:val="tabular"/>
    </w:rPr>
  </w:style>
  <w:style w:type="character" w:styleId="SubtleEmphasis">
    <w:name w:val="Subtle Emphasis"/>
    <w:uiPriority w:val="99"/>
    <w:semiHidden/>
    <w:rsid w:val="00F65041"/>
    <w:rPr>
      <w:i/>
      <w:iCs/>
      <w:color w:val="9E958E" w:themeColor="text1" w:themeTint="7F"/>
    </w:rPr>
  </w:style>
  <w:style w:type="character" w:styleId="SubtleReference">
    <w:name w:val="Subtle Reference"/>
    <w:uiPriority w:val="99"/>
    <w:semiHidden/>
    <w:rsid w:val="00F65041"/>
    <w:rPr>
      <w:smallCaps/>
      <w:color w:val="FACD62" w:themeColor="accent2"/>
      <w:u w:val="single"/>
    </w:rPr>
  </w:style>
  <w:style w:type="character" w:customStyle="1" w:styleId="Tableheadingcharacter">
    <w:name w:val="Table heading character"/>
    <w:basedOn w:val="DefaultParagraphFont"/>
    <w:uiPriority w:val="6"/>
    <w:qFormat/>
    <w:rsid w:val="00F65041"/>
    <w:rPr>
      <w:b/>
      <w:color w:val="AE562C"/>
    </w:rPr>
  </w:style>
  <w:style w:type="numbering" w:customStyle="1" w:styleId="Tablenumbersmall">
    <w:name w:val="Table number small"/>
    <w:uiPriority w:val="99"/>
    <w:rsid w:val="00F65041"/>
    <w:pPr>
      <w:numPr>
        <w:numId w:val="20"/>
      </w:numPr>
    </w:pPr>
  </w:style>
  <w:style w:type="numbering" w:customStyle="1" w:styleId="Tablenumberingsmall">
    <w:name w:val="Table numbering small"/>
    <w:basedOn w:val="NoList"/>
    <w:uiPriority w:val="99"/>
    <w:rsid w:val="00F65041"/>
    <w:pPr>
      <w:numPr>
        <w:numId w:val="2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F65041"/>
    <w:pPr>
      <w:spacing w:line="276" w:lineRule="auto"/>
      <w:ind w:left="220" w:hanging="22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rsid w:val="00F65041"/>
    <w:pPr>
      <w:tabs>
        <w:tab w:val="right" w:pos="6926"/>
      </w:tabs>
      <w:spacing w:after="65"/>
      <w:ind w:left="202" w:right="3600"/>
    </w:pPr>
    <w:rPr>
      <w:noProof/>
      <w:szCs w:val="15"/>
    </w:rPr>
  </w:style>
  <w:style w:type="paragraph" w:styleId="TableofFigures">
    <w:name w:val="table of figures"/>
    <w:basedOn w:val="TOC2"/>
    <w:next w:val="Normal"/>
    <w:uiPriority w:val="99"/>
    <w:rsid w:val="00F65041"/>
    <w:rPr>
      <w:rFonts w:eastAsiaTheme="minorEastAsia"/>
    </w:rPr>
  </w:style>
  <w:style w:type="paragraph" w:customStyle="1" w:styleId="Tableofimages">
    <w:name w:val="Table of images"/>
    <w:basedOn w:val="TableofFigures"/>
    <w:uiPriority w:val="99"/>
    <w:rsid w:val="00F65041"/>
  </w:style>
  <w:style w:type="paragraph" w:customStyle="1" w:styleId="Tabletitle">
    <w:name w:val="Table title"/>
    <w:basedOn w:val="Normal"/>
    <w:next w:val="Captiontable"/>
    <w:uiPriority w:val="5"/>
    <w:qFormat/>
    <w:rsid w:val="00F65041"/>
    <w:pPr>
      <w:keepNext/>
      <w:keepLines/>
      <w:spacing w:before="280"/>
    </w:pPr>
    <w:rPr>
      <w:b/>
      <w:color w:val="AE562C"/>
      <w:sz w:val="20"/>
    </w:rPr>
  </w:style>
  <w:style w:type="paragraph" w:customStyle="1" w:styleId="Tabletitle-firstheading">
    <w:name w:val="Table title - first heading"/>
    <w:basedOn w:val="Tabletitle"/>
    <w:next w:val="Normal"/>
    <w:uiPriority w:val="6"/>
    <w:qFormat/>
    <w:rsid w:val="00F65041"/>
    <w:pPr>
      <w:spacing w:before="0"/>
    </w:pPr>
  </w:style>
  <w:style w:type="paragraph" w:styleId="Title">
    <w:name w:val="Title"/>
    <w:basedOn w:val="Normal"/>
    <w:link w:val="TitleChar"/>
    <w:uiPriority w:val="99"/>
    <w:rsid w:val="00F65041"/>
    <w:pPr>
      <w:spacing w:after="40" w:line="720" w:lineRule="atLeast"/>
      <w:ind w:right="180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F65041"/>
    <w:rPr>
      <w:rFonts w:asciiTheme="majorHAnsi" w:eastAsiaTheme="majorEastAsia" w:hAnsiTheme="majorHAnsi" w:cstheme="majorBidi"/>
      <w:kern w:val="28"/>
      <w:sz w:val="60"/>
      <w:szCs w:val="56"/>
      <w14:numSpacing w14:val="tabular"/>
    </w:rPr>
  </w:style>
  <w:style w:type="paragraph" w:customStyle="1" w:styleId="Titlenocover">
    <w:name w:val="Title no cover"/>
    <w:basedOn w:val="Normal"/>
    <w:link w:val="TitlenocoverChar"/>
    <w:uiPriority w:val="99"/>
    <w:rsid w:val="00F65041"/>
    <w:pPr>
      <w:spacing w:after="600" w:line="640" w:lineRule="atLeast"/>
      <w:ind w:right="72"/>
      <w:contextualSpacing/>
    </w:pPr>
    <w:rPr>
      <w:rFonts w:asciiTheme="majorHAnsi" w:eastAsia="Times New Roman" w:hAnsiTheme="majorHAnsi" w:cs="Times New Roman"/>
      <w:kern w:val="28"/>
      <w:sz w:val="52"/>
      <w:szCs w:val="20"/>
    </w:rPr>
  </w:style>
  <w:style w:type="character" w:customStyle="1" w:styleId="TitlenocoverChar">
    <w:name w:val="Title no cover Char"/>
    <w:basedOn w:val="TitleChar"/>
    <w:link w:val="Titlenocover"/>
    <w:uiPriority w:val="99"/>
    <w:rsid w:val="00F65041"/>
    <w:rPr>
      <w:rFonts w:asciiTheme="majorHAnsi" w:eastAsia="Times New Roman" w:hAnsiTheme="majorHAnsi" w:cs="Times New Roman"/>
      <w:kern w:val="28"/>
      <w:sz w:val="52"/>
      <w:szCs w:val="20"/>
      <w14:numSpacing w14:val="tabular"/>
    </w:rPr>
  </w:style>
  <w:style w:type="paragraph" w:styleId="TOAHeading">
    <w:name w:val="toa heading"/>
    <w:basedOn w:val="Normal"/>
    <w:next w:val="Normal"/>
    <w:uiPriority w:val="99"/>
    <w:semiHidden/>
    <w:rsid w:val="00F65041"/>
    <w:pPr>
      <w:spacing w:before="120" w:line="276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65041"/>
    <w:pPr>
      <w:tabs>
        <w:tab w:val="right" w:pos="6930"/>
      </w:tabs>
      <w:spacing w:after="65"/>
      <w:ind w:right="3600"/>
    </w:pPr>
    <w:rPr>
      <w:b/>
      <w:bCs/>
      <w:noProof/>
      <w:szCs w:val="16"/>
    </w:rPr>
  </w:style>
  <w:style w:type="paragraph" w:styleId="TOC3">
    <w:name w:val="toc 3"/>
    <w:basedOn w:val="Normal"/>
    <w:next w:val="Normal"/>
    <w:autoRedefine/>
    <w:uiPriority w:val="39"/>
    <w:rsid w:val="00F65041"/>
    <w:pPr>
      <w:tabs>
        <w:tab w:val="right" w:pos="6941"/>
      </w:tabs>
      <w:spacing w:after="65"/>
      <w:ind w:left="403" w:right="3600"/>
    </w:pPr>
    <w:rPr>
      <w:noProof/>
      <w:szCs w:val="15"/>
    </w:rPr>
  </w:style>
  <w:style w:type="paragraph" w:styleId="TOC4">
    <w:name w:val="toc 4"/>
    <w:basedOn w:val="Normal"/>
    <w:next w:val="Normal"/>
    <w:autoRedefine/>
    <w:uiPriority w:val="99"/>
    <w:semiHidden/>
    <w:rsid w:val="00F65041"/>
    <w:pPr>
      <w:ind w:left="3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F65041"/>
    <w:pPr>
      <w:ind w:left="5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F65041"/>
    <w:pPr>
      <w:ind w:left="72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F65041"/>
    <w:pPr>
      <w:ind w:left="9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F65041"/>
    <w:pPr>
      <w:ind w:left="10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F65041"/>
    <w:pPr>
      <w:ind w:left="1260"/>
    </w:pPr>
    <w:rPr>
      <w:sz w:val="20"/>
      <w:szCs w:val="20"/>
    </w:rPr>
  </w:style>
  <w:style w:type="table" w:styleId="TableGrid">
    <w:name w:val="Table Grid"/>
    <w:basedOn w:val="TableNormal"/>
    <w:uiPriority w:val="39"/>
    <w:rsid w:val="00F6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dash-">
    <w:name w:val="Cover dash -"/>
    <w:basedOn w:val="Normal"/>
    <w:uiPriority w:val="99"/>
    <w:rsid w:val="00F65041"/>
    <w:pPr>
      <w:spacing w:before="290" w:after="480" w:line="240" w:lineRule="auto"/>
      <w:ind w:left="14"/>
    </w:pPr>
    <w:rPr>
      <w:noProof/>
      <w:color w:val="FACD62" w:themeColor="accent2"/>
    </w:rPr>
  </w:style>
  <w:style w:type="table" w:customStyle="1" w:styleId="TableSmall">
    <w:name w:val="Table Small"/>
    <w:basedOn w:val="TableGrid"/>
    <w:uiPriority w:val="99"/>
    <w:rsid w:val="00F65041"/>
    <w:rPr>
      <w:sz w:val="15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3A0B09"/>
    <w:rPr>
      <w:color w:val="605E5C"/>
      <w:shd w:val="clear" w:color="auto" w:fill="E1DFDD"/>
    </w:rPr>
  </w:style>
  <w:style w:type="paragraph" w:customStyle="1" w:styleId="CoverFooterLink">
    <w:name w:val="Cover+Footer Link"/>
    <w:basedOn w:val="Normal"/>
    <w:uiPriority w:val="99"/>
    <w:rsid w:val="00CE2C73"/>
    <w:rPr>
      <w:color w:val="FAF7F0"/>
    </w:rPr>
  </w:style>
  <w:style w:type="table" w:customStyle="1" w:styleId="120BasicTable">
    <w:name w:val="120 Basic Table"/>
    <w:basedOn w:val="BasicTable01Redwood"/>
    <w:uiPriority w:val="99"/>
    <w:rsid w:val="00885293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F6B4B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F6B4B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120BasicTableSmall">
    <w:name w:val="120 Basic Table Small"/>
    <w:basedOn w:val="BasicTable01RedwoodSmall"/>
    <w:uiPriority w:val="99"/>
    <w:rsid w:val="00885293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F6B4B"/>
        <w:tcMar>
          <w:top w:w="43" w:type="dxa"/>
          <w:left w:w="130" w:type="dxa"/>
          <w:bottom w:w="0" w:type="nil"/>
          <w:right w:w="130" w:type="dxa"/>
        </w:tcMar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F6B4B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50BasicTable">
    <w:name w:val="50 Basic Table"/>
    <w:basedOn w:val="BasicTable01Redwood"/>
    <w:uiPriority w:val="99"/>
    <w:rsid w:val="004F2941"/>
    <w:tblPr>
      <w:tblBorders>
        <w:top w:val="single" w:sz="4" w:space="0" w:color="FCFBFA" w:themeColor="background1"/>
        <w:left w:val="single" w:sz="4" w:space="0" w:color="FCFBFA" w:themeColor="background1"/>
        <w:bottom w:val="single" w:sz="4" w:space="0" w:color="FCFBFA" w:themeColor="background1"/>
        <w:right w:val="single" w:sz="4" w:space="0" w:color="FCFBFA" w:themeColor="background1"/>
        <w:insideH w:val="single" w:sz="4" w:space="0" w:color="FCFBFA" w:themeColor="background1"/>
        <w:insideV w:val="single" w:sz="4" w:space="0" w:color="FCFBFA" w:themeColor="background1"/>
      </w:tblBorders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312D2A" w:themeColor="text1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B7D9C2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B7D9C2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B7D9C2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50BasicTableSmall">
    <w:name w:val="50 Basic Table Small"/>
    <w:basedOn w:val="BasicTable01RedwoodSmall"/>
    <w:uiPriority w:val="99"/>
    <w:rsid w:val="00885293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auto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B7D9C2"/>
        <w:tcMar>
          <w:top w:w="43" w:type="dxa"/>
          <w:left w:w="130" w:type="dxa"/>
          <w:bottom w:w="0" w:type="dxa"/>
          <w:right w:w="130" w:type="dxa"/>
        </w:tcMar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B7D9C2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paragraph" w:customStyle="1" w:styleId="Aufzhlung">
    <w:name w:val="Aufzählung"/>
    <w:basedOn w:val="ListBullet"/>
    <w:link w:val="AufzhlungChar"/>
    <w:autoRedefine/>
    <w:qFormat/>
    <w:rsid w:val="000867B0"/>
    <w:pPr>
      <w:numPr>
        <w:numId w:val="24"/>
      </w:numPr>
      <w:spacing w:after="0"/>
    </w:pPr>
    <w:rPr>
      <w:color w:val="312D2A" w:themeColor="text1"/>
      <w:lang w:val="en-US"/>
    </w:rPr>
  </w:style>
  <w:style w:type="character" w:customStyle="1" w:styleId="AufzhlungChar">
    <w:name w:val="Aufzählung Char"/>
    <w:basedOn w:val="DefaultParagraphFont"/>
    <w:link w:val="Aufzhlung"/>
    <w:rsid w:val="000867B0"/>
    <w:rPr>
      <w:rFonts w:ascii="Oracle Sans Tab" w:eastAsiaTheme="minorEastAsia" w:hAnsi="Oracle Sans Tab"/>
      <w:color w:val="312D2A" w:themeColor="text1"/>
      <w:sz w:val="18"/>
      <w:szCs w:val="18"/>
      <w14:numSpacing w14:val="tabular"/>
    </w:rPr>
  </w:style>
  <w:style w:type="table" w:styleId="GridTable4-Accent1">
    <w:name w:val="Grid Table 4 Accent 1"/>
    <w:basedOn w:val="TableNormal"/>
    <w:uiPriority w:val="49"/>
    <w:rsid w:val="009C5C36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4" w:space="0" w:color="DE8E83" w:themeColor="accent1" w:themeTint="99"/>
        <w:left w:val="single" w:sz="4" w:space="0" w:color="DE8E83" w:themeColor="accent1" w:themeTint="99"/>
        <w:bottom w:val="single" w:sz="4" w:space="0" w:color="DE8E83" w:themeColor="accent1" w:themeTint="99"/>
        <w:right w:val="single" w:sz="4" w:space="0" w:color="DE8E83" w:themeColor="accent1" w:themeTint="99"/>
        <w:insideH w:val="single" w:sz="4" w:space="0" w:color="DE8E83" w:themeColor="accent1" w:themeTint="99"/>
        <w:insideV w:val="single" w:sz="4" w:space="0" w:color="DE8E83" w:themeColor="accent1" w:themeTint="99"/>
      </w:tblBorders>
    </w:tblPr>
    <w:tblStylePr w:type="firstRow">
      <w:rPr>
        <w:b/>
        <w:bCs/>
        <w:color w:val="FCFBFA" w:themeColor="background1"/>
      </w:rPr>
      <w:tblPr/>
      <w:tcPr>
        <w:tcBorders>
          <w:top w:val="single" w:sz="4" w:space="0" w:color="C74634" w:themeColor="accent1"/>
          <w:left w:val="single" w:sz="4" w:space="0" w:color="C74634" w:themeColor="accent1"/>
          <w:bottom w:val="single" w:sz="4" w:space="0" w:color="C74634" w:themeColor="accent1"/>
          <w:right w:val="single" w:sz="4" w:space="0" w:color="C74634" w:themeColor="accent1"/>
          <w:insideH w:val="nil"/>
          <w:insideV w:val="nil"/>
        </w:tcBorders>
        <w:shd w:val="clear" w:color="auto" w:fill="C74634" w:themeFill="accent1"/>
      </w:tcPr>
    </w:tblStylePr>
    <w:tblStylePr w:type="lastRow">
      <w:rPr>
        <w:b/>
        <w:bCs/>
      </w:rPr>
      <w:tblPr/>
      <w:tcPr>
        <w:tcBorders>
          <w:top w:val="double" w:sz="4" w:space="0" w:color="C746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9D5" w:themeFill="accent1" w:themeFillTint="33"/>
      </w:tcPr>
    </w:tblStylePr>
    <w:tblStylePr w:type="band1Horz">
      <w:tblPr/>
      <w:tcPr>
        <w:shd w:val="clear" w:color="auto" w:fill="F4D9D5" w:themeFill="accent1" w:themeFillTint="33"/>
      </w:tcPr>
    </w:tblStylePr>
  </w:style>
  <w:style w:type="character" w:customStyle="1" w:styleId="AufzhlungZchn">
    <w:name w:val="Aufzählung Zchn"/>
    <w:basedOn w:val="DefaultParagraphFont"/>
    <w:rsid w:val="00E818C4"/>
    <w:rPr>
      <w:rFonts w:eastAsia="Times New Roman" w:cs="Times New Roman"/>
      <w:lang w:val="de-DE" w:bidi="ar-SA"/>
    </w:rPr>
  </w:style>
  <w:style w:type="character" w:customStyle="1" w:styleId="Skript">
    <w:name w:val="Skript"/>
    <w:basedOn w:val="DefaultParagraphFont"/>
    <w:uiPriority w:val="1"/>
    <w:rsid w:val="00E818C4"/>
    <w:rPr>
      <w:rFonts w:ascii="Consolas" w:hAnsi="Consolas" w:cs="Lucida Console"/>
      <w:bCs/>
      <w:color w:val="0000FF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YHER\Documents\Vorlagen\WP%20Redwood%20A4%20Portrait.dotx" TargetMode="External"/></Relationships>
</file>

<file path=word/theme/theme1.xml><?xml version="1.0" encoding="utf-8"?>
<a:theme xmlns:a="http://schemas.openxmlformats.org/drawingml/2006/main" name="Oracle Cloud Platform Pine">
  <a:themeElements>
    <a:clrScheme name="Oracle Redwood 09112020">
      <a:dk1>
        <a:srgbClr val="312D2A"/>
      </a:dk1>
      <a:lt1>
        <a:srgbClr val="FCFBFA"/>
      </a:lt1>
      <a:dk2>
        <a:srgbClr val="312D2A"/>
      </a:dk2>
      <a:lt2>
        <a:srgbClr val="FCFBFA"/>
      </a:lt2>
      <a:accent1>
        <a:srgbClr val="C74634"/>
      </a:accent1>
      <a:accent2>
        <a:srgbClr val="FACD62"/>
      </a:accent2>
      <a:accent3>
        <a:srgbClr val="94AFAF"/>
      </a:accent3>
      <a:accent4>
        <a:srgbClr val="2B6242"/>
      </a:accent4>
      <a:accent5>
        <a:srgbClr val="AE562C"/>
      </a:accent5>
      <a:accent6>
        <a:srgbClr val="759C6C"/>
      </a:accent6>
      <a:hlink>
        <a:srgbClr val="00688C"/>
      </a:hlink>
      <a:folHlink>
        <a:srgbClr val="00688C"/>
      </a:folHlink>
    </a:clrScheme>
    <a:fontScheme name="Oracle">
      <a:majorFont>
        <a:latin typeface="Georgia"/>
        <a:ea typeface=""/>
        <a:cs typeface=""/>
      </a:majorFont>
      <a:minorFont>
        <a:latin typeface="Oracle Sans"/>
        <a:ea typeface=""/>
        <a:cs typeface=""/>
      </a:minorFont>
    </a:fontScheme>
    <a:fmtScheme name="Flat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>
            <a:shade val="65000"/>
          </a:schemeClr>
        </a:solidFill>
      </a:fillStyleLst>
      <a:lnStyleLst>
        <a:ln w="3175" cap="flat" cmpd="sng" algn="ctr">
          <a:solidFill>
            <a:schemeClr val="phClr">
              <a:shade val="65000"/>
            </a:schemeClr>
          </a:solidFill>
          <a:prstDash val="solid"/>
        </a:ln>
        <a:ln w="3175" cap="flat" cmpd="sng" algn="ctr">
          <a:solidFill>
            <a:schemeClr val="phClr"/>
          </a:solidFill>
          <a:prstDash val="solid"/>
        </a:ln>
        <a:ln w="0" cap="flat" cmpd="sng" algn="ctr">
          <a:noFill/>
        </a:ln>
      </a:lnStyleLst>
      <a:effectStyleLst>
        <a:effectStyle>
          <a:effectLst>
            <a:blur/>
          </a:effectLst>
        </a:effectStyle>
        <a:effectStyle>
          <a:effectLst>
            <a:blur/>
          </a:effectLst>
        </a:effectStyle>
        <a:effectStyle>
          <a:effectLst>
            <a:fillOverlay blend="darken">
              <a:solidFill>
                <a:schemeClr val="phClr">
                  <a:shade val="30000"/>
                </a:schemeClr>
              </a:solidFill>
            </a:fillOverlay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Ocean">
      <a:srgbClr val="2C5967"/>
    </a:custClr>
    <a:custClr name="Surf">
      <a:srgbClr val="41817E"/>
    </a:custClr>
    <a:custClr name="Sand">
      <a:srgbClr val="E5DBBE"/>
    </a:custClr>
    <a:custClr name="Pebble">
      <a:srgbClr val="8B8580"/>
    </a:custClr>
    <a:custClr name="Granite">
      <a:srgbClr val="67605B"/>
    </a:custClr>
    <a:custClr name="Position 6">
      <a:srgbClr val="FFFFFF"/>
    </a:custClr>
    <a:custClr name="Highlight/hyperlink dark theme">
      <a:srgbClr val="F0CC71"/>
    </a:custClr>
    <a:custClr name="Highlight/numbered list light theme">
      <a:srgbClr val="AE562C"/>
    </a:custClr>
    <a:custClr name="Hyperlink light theme (default)">
      <a:srgbClr val="00688C"/>
    </a:custClr>
    <a:custClr name="Numbered list dark theme">
      <a:srgbClr val="759C6C"/>
    </a:custClr>
    <a:custClr name="Cloud Platform: Pine 10">
      <a:srgbClr val="F3FCF7"/>
    </a:custClr>
    <a:custClr name="Cloud Platform: Pine 20">
      <a:srgbClr val="E9F9EE"/>
    </a:custClr>
    <a:custClr name="Cloud Platform: Pine 30">
      <a:srgbClr val="E0F5E7"/>
    </a:custClr>
    <a:custClr name="Cloud Platform: Pine 40">
      <a:srgbClr val="CBE9D6"/>
    </a:custClr>
    <a:custClr name="Cloud Platform: Pine 50">
      <a:srgbClr val="B7D9C2"/>
    </a:custClr>
    <a:custClr name="Cloud Platform: Pine 60">
      <a:srgbClr val="99C2A6"/>
    </a:custClr>
    <a:custClr name="Cloud Platform: Pine 70">
      <a:srgbClr val="86B596"/>
    </a:custClr>
    <a:custClr name="Cloud Platform: Pine 80">
      <a:srgbClr val="74A683"/>
    </a:custClr>
    <a:custClr name="Cloud Platform: Pine 90">
      <a:srgbClr val="5C9260"/>
    </a:custClr>
    <a:custClr name="Cloud Platform: Pine 100">
      <a:srgbClr val="40825C"/>
    </a:custClr>
    <a:custClr name="Cloud Platform: Pine 110">
      <a:srgbClr val="467553"/>
    </a:custClr>
    <a:custClr name="Cloud Platform: Pine 120">
      <a:srgbClr val="3F6B4B"/>
    </a:custClr>
    <a:custClr name="Cloud Platform: Pine 130">
      <a:srgbClr val="3A6145"/>
    </a:custClr>
    <a:custClr name="Cloud Platform: Pine 140">
      <a:srgbClr val="33553C"/>
    </a:custClr>
    <a:custClr name="Cloud Platform: Pine 150">
      <a:srgbClr val="2C4A35"/>
    </a:custClr>
    <a:custClr name="Cloud Platform: Pine 160">
      <a:srgbClr val="253D2C"/>
    </a:custClr>
    <a:custClr name="Cloud Platform: Pine 170">
      <a:srgbClr val="1E3224"/>
    </a:custClr>
    <a:custClr name="Cloud Platform: Pine 180">
      <a:srgbClr val="132318"/>
    </a:custClr>
    <a:custClr name="Cloud Platform: Pine 190">
      <a:srgbClr val="0D170F"/>
    </a:custClr>
    <a:custClr name="Blank">
      <a:srgbClr val="FFFFFF"/>
    </a:custClr>
    <a:custClr name="50 Basic Table">
      <a:srgbClr val="B7D9C2"/>
    </a:custClr>
    <a:custClr name="120 Basic Table">
      <a:srgbClr val="3F6B4B"/>
    </a:custClr>
  </a:custClrLst>
  <a:extLst>
    <a:ext uri="{05A4C25C-085E-4340-85A3-A5531E510DB2}">
      <thm15:themeFamily xmlns:thm15="http://schemas.microsoft.com/office/thememl/2012/main" name="Oracle_template_v2.0_07132020.1 Pillars.potx" id="{3063E1A5-003E-4B7B-8108-9AD255A2E096}" vid="{8D7828F9-7B60-43F8-8265-15AE349A72EB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17ED-A7BD-42D7-87F1-05B9ED2991C6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E7FD-DB85-4C9B-9D69-5B7E74B4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WP Redwood A4 Portrait.dotx</Template>
  <TotalTime>2</TotalTime>
  <Pages>2</Pages>
  <Words>390</Words>
  <Characters>2226</Characters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FAQ: Before Migration from OBIEE/OAS to Oracle Analytics Cloud</vt:lpstr>
      <vt:lpstr>        Current Environment</vt:lpstr>
      <vt:lpstr>        Specific information on Configuration and Setup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2022-11-10T15:06:00Z</dcterms:created>
  <dcterms:modified xsi:type="dcterms:W3CDTF">2024-01-15T14:49:00Z</dcterms:modified>
</cp:coreProperties>
</file>